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F516B8" w:rsidP="00F8148B">
      <w:pPr>
        <w:jc w:val="right"/>
        <w:rPr>
          <w:sz w:val="32"/>
          <w:szCs w:val="32"/>
        </w:rPr>
      </w:pPr>
      <w:r w:rsidRPr="00F516B8">
        <w:rPr>
          <w:b/>
          <w:sz w:val="32"/>
          <w:szCs w:val="32"/>
        </w:rPr>
        <w:t>2.2. Estornar conta Paga</w:t>
      </w:r>
      <w:r w:rsidR="001E3A4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>1. Gerenciar Contas a Pagar</w:t>
      </w:r>
    </w:p>
    <w:p w:rsidR="00013867" w:rsidRPr="00E847AA" w:rsidRDefault="00013867" w:rsidP="00013867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7C2F4B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41455" w:history="1">
            <w:r w:rsidR="007C2F4B" w:rsidRPr="00B32F5C">
              <w:rPr>
                <w:rStyle w:val="Hyperlink"/>
                <w:noProof/>
              </w:rPr>
              <w:t>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Opções Gerais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_Toc6341455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3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6" w:history="1">
            <w:r w:rsidR="007C2F4B" w:rsidRPr="00B32F5C">
              <w:rPr>
                <w:rStyle w:val="Hyperlink"/>
                <w:noProof/>
              </w:rPr>
              <w:t>1.1.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Sobre o documento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_Toc6341456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3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7" w:history="1">
            <w:r w:rsidR="007C2F4B" w:rsidRPr="00B32F5C">
              <w:rPr>
                <w:rStyle w:val="Hyperlink"/>
                <w:noProof/>
              </w:rPr>
              <w:t>1.2.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Sobre a Etapa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_Toc6341457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3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8" w:history="1">
            <w:r w:rsidR="007C2F4B" w:rsidRPr="00B32F5C">
              <w:rPr>
                <w:rStyle w:val="Hyperlink"/>
                <w:noProof/>
              </w:rPr>
              <w:t>2.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2.1. Marcar Conta como Paga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_Toc6341458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9" w:history="1">
            <w:r w:rsidR="007C2F4B" w:rsidRPr="00B32F5C">
              <w:rPr>
                <w:rStyle w:val="Hyperlink"/>
                <w:noProof/>
              </w:rPr>
              <w:t>2.1.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Quem?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_Toc6341459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0" w:history="1">
            <w:r w:rsidR="007C2F4B" w:rsidRPr="00B32F5C">
              <w:rPr>
                <w:rStyle w:val="Hyperlink"/>
                <w:noProof/>
              </w:rPr>
              <w:t>2.2.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O que?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_Toc6341460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1" w:history="1">
            <w:r w:rsidR="007C2F4B" w:rsidRPr="00B32F5C">
              <w:rPr>
                <w:rStyle w:val="Hyperlink"/>
                <w:noProof/>
              </w:rPr>
              <w:t>2.3.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Por que?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_Toc6341461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2" w:history="1">
            <w:r w:rsidR="007C2F4B" w:rsidRPr="00B32F5C">
              <w:rPr>
                <w:rStyle w:val="Hyperlink"/>
                <w:noProof/>
              </w:rPr>
              <w:t>3.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Confirmação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_Toc6341462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5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B60B3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3" w:history="1">
            <w:r w:rsidR="007C2F4B" w:rsidRPr="00B32F5C">
              <w:rPr>
                <w:rStyle w:val="Hyperlink"/>
                <w:noProof/>
              </w:rPr>
              <w:t>3.1.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C1 – Marcar Conta como Paga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_Toc6341463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5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BD4A16">
      <w:pPr>
        <w:pStyle w:val="Ttulo1"/>
      </w:pPr>
      <w:bookmarkStart w:id="0" w:name="_Toc6341455"/>
      <w:r w:rsidRPr="00D520B7">
        <w:lastRenderedPageBreak/>
        <w:t xml:space="preserve">Opções </w:t>
      </w:r>
      <w:r w:rsidRPr="00BD4A16">
        <w:t>Gerais</w:t>
      </w:r>
      <w:bookmarkEnd w:id="0"/>
    </w:p>
    <w:p w:rsidR="00D520B7" w:rsidRDefault="00D520B7" w:rsidP="00BD4A16">
      <w:pPr>
        <w:pStyle w:val="Ttulo2"/>
      </w:pPr>
      <w:bookmarkStart w:id="1" w:name="_Toc6341456"/>
      <w:r w:rsidRPr="00D520B7">
        <w:t xml:space="preserve">Sobre o </w:t>
      </w:r>
      <w:r w:rsidRPr="00BD4A16">
        <w:t>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9A26D5" w:rsidP="005B3313">
            <w:pPr>
              <w:pStyle w:val="Tabletext"/>
              <w:jc w:val="center"/>
            </w:pPr>
            <w:r>
              <w:t>1</w:t>
            </w:r>
            <w:r w:rsidR="005B3313">
              <w:t>6</w:t>
            </w:r>
            <w:r w:rsidR="00352433">
              <w:t>/04/2019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</w:pP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2" w:name="_Toc6341457"/>
      <w:r>
        <w:t>Sobre a Etapa</w:t>
      </w:r>
      <w:bookmarkEnd w:id="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FD5B0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355245" w:rsidP="00FD5B01">
            <w:pPr>
              <w:rPr>
                <w:u w:val="single"/>
              </w:rPr>
            </w:pPr>
            <w:r w:rsidRPr="008C6DA7">
              <w:t xml:space="preserve"> </w:t>
            </w:r>
            <w:r w:rsidR="00087A5D"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/>
        </w:tc>
      </w:tr>
      <w:tr w:rsidR="00CC7A3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4515B2" w:rsidP="00CC7A34">
            <w:r w:rsidRPr="004515B2">
              <w:t>1. Gerenciar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52433" w:rsidRDefault="00F516B8" w:rsidP="006D5194">
            <w:r w:rsidRPr="00F516B8">
              <w:t>2.2. Estornar conta Paga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2E73F6" w:rsidRDefault="00F516B8" w:rsidP="00F516B8">
      <w:pPr>
        <w:pStyle w:val="Ttulo1"/>
      </w:pPr>
      <w:r w:rsidRPr="00F516B8">
        <w:lastRenderedPageBreak/>
        <w:t>2.2. Estornar conta Paga</w:t>
      </w:r>
    </w:p>
    <w:p w:rsidR="000F1DDE" w:rsidRDefault="00FC0A5E" w:rsidP="00BD4A16">
      <w:pPr>
        <w:pStyle w:val="Ttulo2"/>
      </w:pPr>
      <w:bookmarkStart w:id="3" w:name="_Toc6341459"/>
      <w:r>
        <w:t>Quem?</w:t>
      </w:r>
      <w:bookmarkEnd w:id="3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com permissão de </w:t>
      </w:r>
      <w:r w:rsidR="001E3A40">
        <w:t>“</w:t>
      </w:r>
      <w:r w:rsidR="00F516B8">
        <w:t>Estornar</w:t>
      </w:r>
      <w:r w:rsidR="005B3313">
        <w:t xml:space="preserve"> Conta Paga</w:t>
      </w:r>
      <w:r w:rsidR="001E3A40">
        <w:t>”</w:t>
      </w:r>
      <w:r w:rsidR="004515B2">
        <w:t>.</w:t>
      </w:r>
    </w:p>
    <w:p w:rsidR="00BD4A16" w:rsidRDefault="00BD4A16" w:rsidP="00355245"/>
    <w:p w:rsidR="00FC0A5E" w:rsidRDefault="00FC0A5E" w:rsidP="00BD4A16">
      <w:pPr>
        <w:pStyle w:val="Ttulo2"/>
      </w:pPr>
      <w:bookmarkStart w:id="4" w:name="_Toc6341460"/>
      <w:r>
        <w:t>O que?</w:t>
      </w:r>
      <w:bookmarkEnd w:id="4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 xml:space="preserve">de </w:t>
      </w:r>
      <w:r w:rsidR="005B3313">
        <w:t xml:space="preserve">poder marcar uma Conta a Pagar </w:t>
      </w:r>
      <w:r w:rsidR="00F516B8">
        <w:t>que</w:t>
      </w:r>
      <w:r w:rsidR="005B3313">
        <w:t xml:space="preserve"> </w:t>
      </w:r>
      <w:r w:rsidR="00F516B8">
        <w:t>esta</w:t>
      </w:r>
      <w:r w:rsidR="005B3313">
        <w:t xml:space="preserve"> </w:t>
      </w:r>
      <w:r w:rsidR="00F516B8">
        <w:t>“</w:t>
      </w:r>
      <w:r w:rsidR="005B3313">
        <w:t>Paga</w:t>
      </w:r>
      <w:r w:rsidR="00F516B8">
        <w:t>” como “A Pagar”</w:t>
      </w:r>
    </w:p>
    <w:p w:rsidR="00F516B8" w:rsidRDefault="00F516B8" w:rsidP="00F516B8">
      <w:pPr>
        <w:spacing w:line="360" w:lineRule="auto"/>
      </w:pPr>
    </w:p>
    <w:p w:rsidR="00FC0A5E" w:rsidRDefault="00FC0A5E" w:rsidP="00BD4A16">
      <w:pPr>
        <w:pStyle w:val="Ttulo2"/>
      </w:pPr>
      <w:bookmarkStart w:id="5" w:name="_Toc6341461"/>
      <w:r>
        <w:t>Por que?</w:t>
      </w:r>
      <w:bookmarkEnd w:id="5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FC0A5E" w:rsidP="00BD4A16">
      <w:pPr>
        <w:spacing w:line="360" w:lineRule="auto"/>
      </w:pPr>
    </w:p>
    <w:p w:rsidR="004C5DF7" w:rsidRDefault="004C5DF7">
      <w:r>
        <w:br w:type="page"/>
      </w:r>
    </w:p>
    <w:p w:rsidR="00E36C84" w:rsidRDefault="004C5DF7" w:rsidP="00875DF5">
      <w:pPr>
        <w:pStyle w:val="Ttulo1"/>
      </w:pPr>
      <w:bookmarkStart w:id="6" w:name="_Toc6341462"/>
      <w:r>
        <w:lastRenderedPageBreak/>
        <w:t>Confirmação</w:t>
      </w:r>
      <w:bookmarkEnd w:id="6"/>
    </w:p>
    <w:p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:rsidTr="00875DF5">
        <w:tc>
          <w:tcPr>
            <w:tcW w:w="9061" w:type="dxa"/>
            <w:gridSpan w:val="2"/>
          </w:tcPr>
          <w:p w:rsidR="00AA60F6" w:rsidRPr="0013279D" w:rsidRDefault="00875DF5" w:rsidP="00ED0AF9">
            <w:pPr>
              <w:pStyle w:val="Ttulo2"/>
              <w:outlineLvl w:val="1"/>
            </w:pPr>
            <w:bookmarkStart w:id="7" w:name="_Toc6341463"/>
            <w:r>
              <w:t>C1 –</w:t>
            </w:r>
            <w:r w:rsidRPr="00D13A4C">
              <w:t xml:space="preserve"> </w:t>
            </w:r>
            <w:r w:rsidR="00ED0AF9">
              <w:t>Marcar Conta como</w:t>
            </w:r>
            <w:r w:rsidR="00F516B8">
              <w:t xml:space="preserve"> A</w:t>
            </w:r>
            <w:r w:rsidR="00ED0AF9">
              <w:t xml:space="preserve"> Paga</w:t>
            </w:r>
            <w:bookmarkEnd w:id="7"/>
            <w:r w:rsidR="00F516B8">
              <w:t>r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AA60F6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 xml:space="preserve">permissão de </w:t>
            </w:r>
            <w:r w:rsidR="00F516B8">
              <w:t>“Estornar Conta Paga”</w:t>
            </w:r>
          </w:p>
        </w:tc>
      </w:tr>
      <w:tr w:rsidR="00AA60F6" w:rsidTr="00875DF5">
        <w:tc>
          <w:tcPr>
            <w:tcW w:w="1555" w:type="dxa"/>
          </w:tcPr>
          <w:p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AA60F6" w:rsidRDefault="00AA60F6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F516B8" w:rsidP="00AA60F6">
            <w:pPr>
              <w:pStyle w:val="SemEspaamento"/>
              <w:spacing w:line="276" w:lineRule="auto"/>
            </w:pPr>
            <w:r>
              <w:t>Informo o motivo</w:t>
            </w:r>
          </w:p>
        </w:tc>
      </w:tr>
      <w:tr w:rsidR="00F516B8" w:rsidTr="00875DF5">
        <w:tc>
          <w:tcPr>
            <w:tcW w:w="1555" w:type="dxa"/>
          </w:tcPr>
          <w:p w:rsidR="00F516B8" w:rsidRPr="00447DD7" w:rsidRDefault="00F516B8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F516B8" w:rsidRDefault="00F516B8" w:rsidP="00AA60F6">
            <w:pPr>
              <w:pStyle w:val="SemEspaamento"/>
              <w:spacing w:line="276" w:lineRule="auto"/>
            </w:pPr>
            <w:r>
              <w:t>Marco uma conta como A Pagar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ED0AF9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muda o status da conta de </w:t>
            </w:r>
            <w:r w:rsidR="00F516B8">
              <w:t xml:space="preserve">Paga para </w:t>
            </w:r>
            <w:r w:rsidR="00F516B8">
              <w:t>A Pagar</w:t>
            </w:r>
          </w:p>
        </w:tc>
      </w:tr>
    </w:tbl>
    <w:p w:rsidR="00BE5159" w:rsidRDefault="00BE5159" w:rsidP="00ED0AF9">
      <w:pPr>
        <w:pStyle w:val="Ttulo2"/>
        <w:numPr>
          <w:ilvl w:val="0"/>
          <w:numId w:val="0"/>
        </w:numPr>
      </w:pPr>
    </w:p>
    <w:p w:rsidR="00F516B8" w:rsidRPr="00F516B8" w:rsidRDefault="00F516B8" w:rsidP="00F516B8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516B8" w:rsidTr="00D55675">
        <w:tc>
          <w:tcPr>
            <w:tcW w:w="9061" w:type="dxa"/>
            <w:gridSpan w:val="2"/>
          </w:tcPr>
          <w:p w:rsidR="00F516B8" w:rsidRPr="0013279D" w:rsidRDefault="00F516B8" w:rsidP="00F516B8">
            <w:pPr>
              <w:pStyle w:val="Ttulo2"/>
              <w:outlineLvl w:val="1"/>
            </w:pPr>
            <w:bookmarkStart w:id="8" w:name="_GoBack"/>
            <w:bookmarkEnd w:id="8"/>
            <w:r>
              <w:t>C2</w:t>
            </w:r>
            <w:r>
              <w:t xml:space="preserve"> –</w:t>
            </w:r>
            <w:r w:rsidRPr="00D13A4C">
              <w:t xml:space="preserve"> </w:t>
            </w:r>
            <w:r>
              <w:t>Marcar Conta como A Pagar</w:t>
            </w:r>
            <w:r>
              <w:t xml:space="preserve"> (Sem informar o Motivo)</w:t>
            </w:r>
          </w:p>
        </w:tc>
      </w:tr>
      <w:tr w:rsidR="00F516B8" w:rsidTr="00D55675">
        <w:tc>
          <w:tcPr>
            <w:tcW w:w="1555" w:type="dxa"/>
          </w:tcPr>
          <w:p w:rsidR="00F516B8" w:rsidRDefault="00F516B8" w:rsidP="00D5567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F516B8" w:rsidRPr="00AA60F6" w:rsidRDefault="00F516B8" w:rsidP="00D55675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F516B8" w:rsidRDefault="00F516B8" w:rsidP="00D5567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“Estornar Conta Paga”</w:t>
            </w:r>
          </w:p>
        </w:tc>
      </w:tr>
      <w:tr w:rsidR="00F516B8" w:rsidTr="00D55675">
        <w:tc>
          <w:tcPr>
            <w:tcW w:w="1555" w:type="dxa"/>
          </w:tcPr>
          <w:p w:rsidR="00F516B8" w:rsidRPr="00447DD7" w:rsidRDefault="00F516B8" w:rsidP="00D5567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F516B8" w:rsidRDefault="00F516B8" w:rsidP="00D55675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F516B8" w:rsidTr="00D55675">
        <w:tc>
          <w:tcPr>
            <w:tcW w:w="1555" w:type="dxa"/>
          </w:tcPr>
          <w:p w:rsidR="00F516B8" w:rsidRDefault="00F516B8" w:rsidP="00F516B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F516B8" w:rsidRPr="00AA60F6" w:rsidRDefault="00F516B8" w:rsidP="00F516B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F516B8" w:rsidRDefault="00F516B8" w:rsidP="00F516B8">
            <w:pPr>
              <w:pStyle w:val="SemEspaamento"/>
              <w:spacing w:line="276" w:lineRule="auto"/>
            </w:pPr>
            <w:r>
              <w:t>Marco uma conta como A Pagar</w:t>
            </w:r>
            <w:r>
              <w:t xml:space="preserve"> sem informar o motivo</w:t>
            </w:r>
          </w:p>
        </w:tc>
      </w:tr>
      <w:tr w:rsidR="00F516B8" w:rsidTr="00D55675">
        <w:tc>
          <w:tcPr>
            <w:tcW w:w="1555" w:type="dxa"/>
          </w:tcPr>
          <w:p w:rsidR="00F516B8" w:rsidRPr="00447DD7" w:rsidRDefault="00F516B8" w:rsidP="00D55675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F516B8" w:rsidRDefault="00F516B8" w:rsidP="00D55675">
            <w:pPr>
              <w:pStyle w:val="SemEspaamento"/>
              <w:spacing w:line="276" w:lineRule="auto"/>
            </w:pPr>
          </w:p>
        </w:tc>
      </w:tr>
      <w:tr w:rsidR="00F516B8" w:rsidTr="00D55675">
        <w:tc>
          <w:tcPr>
            <w:tcW w:w="1555" w:type="dxa"/>
          </w:tcPr>
          <w:p w:rsidR="00F516B8" w:rsidRDefault="00F516B8" w:rsidP="00D55675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F516B8" w:rsidRPr="00AA60F6" w:rsidRDefault="00F516B8" w:rsidP="00D55675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F516B8" w:rsidRDefault="00F516B8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>
              <w:t>alerta “O campo Motivo é obrigatório. ”</w:t>
            </w:r>
          </w:p>
        </w:tc>
      </w:tr>
    </w:tbl>
    <w:p w:rsidR="00F516B8" w:rsidRPr="00F516B8" w:rsidRDefault="00F516B8" w:rsidP="00F516B8"/>
    <w:sectPr w:rsidR="00F516B8" w:rsidRPr="00F516B8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B38" w:rsidRDefault="00B60B38" w:rsidP="00E33422">
      <w:pPr>
        <w:spacing w:after="0" w:line="240" w:lineRule="auto"/>
      </w:pPr>
      <w:r>
        <w:separator/>
      </w:r>
    </w:p>
  </w:endnote>
  <w:endnote w:type="continuationSeparator" w:id="0">
    <w:p w:rsidR="00B60B38" w:rsidRDefault="00B60B38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5B01" w:rsidRDefault="00FD5B01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516B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516B8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D5B01" w:rsidRDefault="00FD5B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B38" w:rsidRDefault="00B60B38" w:rsidP="00E33422">
      <w:pPr>
        <w:spacing w:after="0" w:line="240" w:lineRule="auto"/>
      </w:pPr>
      <w:r>
        <w:separator/>
      </w:r>
    </w:p>
  </w:footnote>
  <w:footnote w:type="continuationSeparator" w:id="0">
    <w:p w:rsidR="00B60B38" w:rsidRDefault="00B60B38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B01" w:rsidRPr="00E33422" w:rsidRDefault="00F516B8" w:rsidP="00E33422">
    <w:pPr>
      <w:jc w:val="right"/>
      <w:rPr>
        <w:szCs w:val="32"/>
      </w:rPr>
    </w:pPr>
    <w:r w:rsidRPr="00F516B8">
      <w:rPr>
        <w:b/>
        <w:szCs w:val="32"/>
      </w:rPr>
      <w:t>2.2. Estornar conta Paga</w:t>
    </w:r>
    <w:r>
      <w:rPr>
        <w:b/>
        <w:szCs w:val="32"/>
      </w:rPr>
      <w:t xml:space="preserve"> </w:t>
    </w:r>
    <w:r w:rsidR="00FD5B01" w:rsidRPr="00E33422">
      <w:rPr>
        <w:rFonts w:ascii="Consolas" w:hAnsi="Consolas"/>
        <w:sz w:val="20"/>
        <w:szCs w:val="32"/>
      </w:rPr>
      <w:t>&lt;v 1.0.0&gt;</w:t>
    </w:r>
  </w:p>
  <w:p w:rsidR="00FD5B01" w:rsidRPr="005617C9" w:rsidRDefault="00FD5B01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96679"/>
    <w:rsid w:val="001B1385"/>
    <w:rsid w:val="001E3A40"/>
    <w:rsid w:val="002A05E5"/>
    <w:rsid w:val="002E60BF"/>
    <w:rsid w:val="002E73F6"/>
    <w:rsid w:val="00352433"/>
    <w:rsid w:val="00355245"/>
    <w:rsid w:val="003742DA"/>
    <w:rsid w:val="00392810"/>
    <w:rsid w:val="00412A27"/>
    <w:rsid w:val="00430BE9"/>
    <w:rsid w:val="004515B2"/>
    <w:rsid w:val="004A1518"/>
    <w:rsid w:val="004A41EF"/>
    <w:rsid w:val="004B5A39"/>
    <w:rsid w:val="004C5DF7"/>
    <w:rsid w:val="004D55FD"/>
    <w:rsid w:val="004E0725"/>
    <w:rsid w:val="004E1AC3"/>
    <w:rsid w:val="004F7D59"/>
    <w:rsid w:val="00546331"/>
    <w:rsid w:val="00560C41"/>
    <w:rsid w:val="005617C9"/>
    <w:rsid w:val="00564E21"/>
    <w:rsid w:val="005B2AF4"/>
    <w:rsid w:val="005B3313"/>
    <w:rsid w:val="005C25DC"/>
    <w:rsid w:val="005E41C1"/>
    <w:rsid w:val="006D5194"/>
    <w:rsid w:val="00706BE2"/>
    <w:rsid w:val="00732E92"/>
    <w:rsid w:val="00791EE9"/>
    <w:rsid w:val="007A139B"/>
    <w:rsid w:val="007C2F4B"/>
    <w:rsid w:val="00807CA9"/>
    <w:rsid w:val="008544AD"/>
    <w:rsid w:val="00875DF5"/>
    <w:rsid w:val="008B3CA0"/>
    <w:rsid w:val="008E40C1"/>
    <w:rsid w:val="00917ED1"/>
    <w:rsid w:val="00997F9B"/>
    <w:rsid w:val="009A1B09"/>
    <w:rsid w:val="009A26D5"/>
    <w:rsid w:val="00AA60F6"/>
    <w:rsid w:val="00AD28DF"/>
    <w:rsid w:val="00B375D1"/>
    <w:rsid w:val="00B56B9D"/>
    <w:rsid w:val="00B60B38"/>
    <w:rsid w:val="00B75304"/>
    <w:rsid w:val="00B85A24"/>
    <w:rsid w:val="00BD4A16"/>
    <w:rsid w:val="00BE515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E13743"/>
    <w:rsid w:val="00E33422"/>
    <w:rsid w:val="00E36C84"/>
    <w:rsid w:val="00E847AA"/>
    <w:rsid w:val="00ED0AF9"/>
    <w:rsid w:val="00F516B8"/>
    <w:rsid w:val="00F6023F"/>
    <w:rsid w:val="00F8148B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3021-6A78-4F3A-9D6A-440D12F5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278</TotalTime>
  <Pages>5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32</cp:revision>
  <dcterms:created xsi:type="dcterms:W3CDTF">2018-08-03T23:00:00Z</dcterms:created>
  <dcterms:modified xsi:type="dcterms:W3CDTF">2019-04-17T00:26:00Z</dcterms:modified>
</cp:coreProperties>
</file>