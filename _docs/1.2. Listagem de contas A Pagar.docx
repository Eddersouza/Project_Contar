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1C5A94" w:rsidP="00F8148B">
      <w:pPr>
        <w:jc w:val="right"/>
        <w:rPr>
          <w:sz w:val="32"/>
          <w:szCs w:val="32"/>
        </w:rPr>
      </w:pPr>
      <w:r w:rsidRPr="001C5A94">
        <w:rPr>
          <w:b/>
          <w:sz w:val="32"/>
          <w:szCs w:val="32"/>
        </w:rPr>
        <w:t>1.2. Listagem de contas A Pagar</w:t>
      </w:r>
      <w:r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511E49" w:rsidRPr="00D13A4C" w:rsidRDefault="001C5A94" w:rsidP="00511E49">
      <w:pPr>
        <w:jc w:val="right"/>
        <w:rPr>
          <w:b/>
          <w:szCs w:val="32"/>
        </w:rPr>
      </w:pPr>
      <w:r w:rsidRPr="001C5A94">
        <w:rPr>
          <w:b/>
          <w:sz w:val="28"/>
          <w:szCs w:val="32"/>
        </w:rPr>
        <w:t>1. Gerenciar Contas a Pagar</w:t>
      </w:r>
    </w:p>
    <w:p w:rsidR="00511E49" w:rsidRPr="00E847AA" w:rsidRDefault="00511E49" w:rsidP="00511E49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511E49" w:rsidRPr="00E847AA" w:rsidRDefault="00511E49" w:rsidP="00511E49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A872F2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A872F2" w:rsidRPr="00D63512">
            <w:rPr>
              <w:rStyle w:val="Hyperlink"/>
              <w:noProof/>
            </w:rPr>
            <w:fldChar w:fldCharType="begin"/>
          </w:r>
          <w:r w:rsidR="00A872F2" w:rsidRPr="00D63512">
            <w:rPr>
              <w:rStyle w:val="Hyperlink"/>
              <w:noProof/>
            </w:rPr>
            <w:instrText xml:space="preserve"> </w:instrText>
          </w:r>
          <w:r w:rsidR="00A872F2">
            <w:rPr>
              <w:noProof/>
            </w:rPr>
            <w:instrText>HYPERLINK \l "_Toc6175907"</w:instrText>
          </w:r>
          <w:r w:rsidR="00A872F2" w:rsidRPr="00D63512">
            <w:rPr>
              <w:rStyle w:val="Hyperlink"/>
              <w:noProof/>
            </w:rPr>
            <w:instrText xml:space="preserve"> </w:instrText>
          </w:r>
          <w:r w:rsidR="00A872F2" w:rsidRPr="00D63512">
            <w:rPr>
              <w:rStyle w:val="Hyperlink"/>
              <w:noProof/>
            </w:rPr>
          </w:r>
          <w:r w:rsidR="00A872F2" w:rsidRPr="00D63512">
            <w:rPr>
              <w:rStyle w:val="Hyperlink"/>
              <w:noProof/>
            </w:rPr>
            <w:fldChar w:fldCharType="separate"/>
          </w:r>
          <w:r w:rsidR="00A872F2" w:rsidRPr="00D63512">
            <w:rPr>
              <w:rStyle w:val="Hyperlink"/>
              <w:noProof/>
            </w:rPr>
            <w:t>1.</w:t>
          </w:r>
          <w:r w:rsidR="00A872F2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A872F2" w:rsidRPr="00D63512">
            <w:rPr>
              <w:rStyle w:val="Hyperlink"/>
              <w:noProof/>
            </w:rPr>
            <w:t>Opções Gerais</w:t>
          </w:r>
          <w:r w:rsidR="00A872F2">
            <w:rPr>
              <w:noProof/>
              <w:webHidden/>
            </w:rPr>
            <w:tab/>
          </w:r>
          <w:r w:rsidR="00A872F2">
            <w:rPr>
              <w:noProof/>
              <w:webHidden/>
            </w:rPr>
            <w:fldChar w:fldCharType="begin"/>
          </w:r>
          <w:r w:rsidR="00A872F2">
            <w:rPr>
              <w:noProof/>
              <w:webHidden/>
            </w:rPr>
            <w:instrText xml:space="preserve"> PAGEREF _Toc6175907 \h </w:instrText>
          </w:r>
          <w:r w:rsidR="00A872F2">
            <w:rPr>
              <w:noProof/>
              <w:webHidden/>
            </w:rPr>
          </w:r>
          <w:r w:rsidR="00A872F2">
            <w:rPr>
              <w:noProof/>
              <w:webHidden/>
            </w:rPr>
            <w:fldChar w:fldCharType="separate"/>
          </w:r>
          <w:r w:rsidR="00A872F2">
            <w:rPr>
              <w:noProof/>
              <w:webHidden/>
            </w:rPr>
            <w:t>3</w:t>
          </w:r>
          <w:r w:rsidR="00A872F2">
            <w:rPr>
              <w:noProof/>
              <w:webHidden/>
            </w:rPr>
            <w:fldChar w:fldCharType="end"/>
          </w:r>
          <w:r w:rsidR="00A872F2" w:rsidRPr="00D63512">
            <w:rPr>
              <w:rStyle w:val="Hyperlink"/>
              <w:noProof/>
            </w:rPr>
            <w:fldChar w:fldCharType="end"/>
          </w:r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08" w:history="1">
            <w:r w:rsidRPr="00D6351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09" w:history="1">
            <w:r w:rsidRPr="00D6351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0" w:history="1">
            <w:r w:rsidRPr="00D635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1.2. Listagem de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1" w:history="1">
            <w:r w:rsidRPr="00D6351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2" w:history="1">
            <w:r w:rsidRPr="00D6351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3" w:history="1">
            <w:r w:rsidRPr="00D6351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4" w:history="1">
            <w:r w:rsidRPr="00D635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5" w:history="1">
            <w:r w:rsidRPr="00D6351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C1 – Sem Contas A Pagar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2F2" w:rsidRDefault="00A872F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16" w:history="1">
            <w:r w:rsidRPr="00D6351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63512">
              <w:rPr>
                <w:rStyle w:val="Hyperlink"/>
                <w:noProof/>
              </w:rPr>
              <w:t>C2 – Com Contas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1" w:name="_Toc6175907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175908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CC1700" w:rsidP="002F119D">
            <w:pPr>
              <w:pStyle w:val="Tabletext"/>
              <w:jc w:val="center"/>
            </w:pPr>
            <w:r>
              <w:t>14</w:t>
            </w:r>
            <w:r w:rsidR="00D520B7">
              <w:t>/</w:t>
            </w:r>
            <w:r>
              <w:t>04</w:t>
            </w:r>
            <w:r w:rsidR="00D520B7">
              <w:t>/</w:t>
            </w:r>
            <w:r w:rsidR="00D13D2C">
              <w:t>2018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AF3426" w:rsidP="002F119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AF3426" w:rsidP="002F119D">
            <w:pPr>
              <w:pStyle w:val="Tabletext"/>
            </w:pPr>
            <w:r>
              <w:t>Ederson A de Souza</w:t>
            </w: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175909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2F119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AF3426" w:rsidP="002F119D">
            <w:pPr>
              <w:rPr>
                <w:u w:val="single"/>
              </w:rPr>
            </w:pPr>
            <w:r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/>
        </w:tc>
      </w:tr>
      <w:tr w:rsidR="00CC7A34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1700" w:rsidP="00CC7A34">
            <w:r>
              <w:t xml:space="preserve">1.  </w:t>
            </w:r>
            <w:r w:rsidRPr="0089036A">
              <w:t>Controle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68765C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CC1700" w:rsidP="006D5194">
            <w:pPr>
              <w:rPr>
                <w:b/>
              </w:rPr>
            </w:pPr>
            <w:r w:rsidRPr="00CC1700">
              <w:t>1.2. Listagem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16207F" w:rsidRPr="0016207F" w:rsidRDefault="00FE16E8" w:rsidP="00FE16E8">
      <w:pPr>
        <w:pStyle w:val="Ttulo1"/>
      </w:pPr>
      <w:bookmarkStart w:id="4" w:name="_Toc6175910"/>
      <w:r w:rsidRPr="00FE16E8">
        <w:lastRenderedPageBreak/>
        <w:t>1.2. Listagem de contas A Pagar</w:t>
      </w:r>
      <w:bookmarkEnd w:id="4"/>
    </w:p>
    <w:p w:rsidR="000F1DDE" w:rsidRDefault="00FC0A5E" w:rsidP="00BD4A16">
      <w:pPr>
        <w:pStyle w:val="Ttulo2"/>
      </w:pPr>
      <w:bookmarkStart w:id="5" w:name="_Toc6175911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285813" w:rsidP="00BD4A16">
      <w:pPr>
        <w:spacing w:line="360" w:lineRule="auto"/>
      </w:pPr>
      <w:r>
        <w:tab/>
        <w:t>Sendo um usuário</w:t>
      </w:r>
      <w:r w:rsidR="00FE16E8">
        <w:t xml:space="preserve"> Com Permissão para “Visualizar Contas”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175912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Pr="00285813" w:rsidRDefault="00285813" w:rsidP="00BD4A16">
      <w:pPr>
        <w:spacing w:line="360" w:lineRule="auto"/>
        <w:rPr>
          <w:i/>
        </w:rPr>
      </w:pPr>
      <w:r>
        <w:tab/>
        <w:t xml:space="preserve">Eu gostaria de ver as </w:t>
      </w:r>
      <w:r>
        <w:rPr>
          <w:i/>
        </w:rPr>
        <w:t xml:space="preserve">Contas A Pagar </w:t>
      </w:r>
      <w:r w:rsidRPr="00285813">
        <w:t>cadastradas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175913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4C5DF7" w:rsidRDefault="004C5DF7" w:rsidP="00C842BC">
      <w:pPr>
        <w:pStyle w:val="Ttulo1"/>
      </w:pPr>
      <w:bookmarkStart w:id="8" w:name="_Toc6175914"/>
      <w:r>
        <w:lastRenderedPageBreak/>
        <w:t>Confirmação</w:t>
      </w:r>
      <w:bookmarkEnd w:id="8"/>
    </w:p>
    <w:p w:rsidR="004C5DF7" w:rsidRDefault="004C5DF7" w:rsidP="00C842BC">
      <w:pPr>
        <w:pStyle w:val="Ttulo2"/>
      </w:pPr>
      <w:bookmarkStart w:id="9" w:name="_Toc6175915"/>
      <w:r>
        <w:t>C</w:t>
      </w:r>
      <w:r w:rsidR="009837C0">
        <w:t>1</w:t>
      </w:r>
      <w:r>
        <w:t xml:space="preserve"> –</w:t>
      </w:r>
      <w:r w:rsidRPr="00D13A4C">
        <w:t xml:space="preserve"> </w:t>
      </w:r>
      <w:r w:rsidR="009837C0">
        <w:t>Sem Contas A Pagar Cadastradas</w:t>
      </w:r>
      <w:bookmarkEnd w:id="9"/>
    </w:p>
    <w:p w:rsidR="004C5DF7" w:rsidRPr="00447DD7" w:rsidRDefault="004C5DF7" w:rsidP="004C5DF7">
      <w:pPr>
        <w:rPr>
          <w:b/>
        </w:rPr>
      </w:pPr>
      <w:r w:rsidRPr="00447DD7">
        <w:rPr>
          <w:b/>
        </w:rPr>
        <w:t>Teste de Aceitação</w:t>
      </w: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4C5DF7" w:rsidRDefault="009837C0" w:rsidP="004C5DF7">
      <w:pPr>
        <w:pStyle w:val="SemEspaamento"/>
        <w:spacing w:line="276" w:lineRule="auto"/>
        <w:ind w:firstLine="708"/>
      </w:pPr>
      <w:r>
        <w:t xml:space="preserve">Não tenho </w:t>
      </w:r>
      <w:r w:rsidRPr="009837C0">
        <w:rPr>
          <w:i/>
        </w:rPr>
        <w:t>Contas A Pagar</w:t>
      </w:r>
      <w:r>
        <w:t xml:space="preserve"> cadastradas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4C5DF7" w:rsidRDefault="009837C0" w:rsidP="004C5DF7">
      <w:pPr>
        <w:pStyle w:val="SemEspaamento"/>
        <w:spacing w:line="276" w:lineRule="auto"/>
        <w:ind w:firstLine="708"/>
      </w:pPr>
      <w:r>
        <w:t xml:space="preserve">Acesso a Tela de Lista de </w:t>
      </w:r>
      <w:r w:rsidRPr="009837C0">
        <w:rPr>
          <w:i/>
        </w:rPr>
        <w:t>Contas A Pagar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4C5DF7" w:rsidRDefault="004C5DF7" w:rsidP="004C5DF7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4C5DF7" w:rsidRDefault="0038715B" w:rsidP="0038715B">
      <w:pPr>
        <w:pStyle w:val="SemEspaamento"/>
        <w:spacing w:line="276" w:lineRule="auto"/>
        <w:ind w:firstLine="708"/>
      </w:pPr>
      <w:r>
        <w:t xml:space="preserve">O sistema mostra a tabela de Contas A Pagar com os Campos </w:t>
      </w:r>
      <w:r w:rsidRPr="0038715B">
        <w:rPr>
          <w:i/>
        </w:rPr>
        <w:t>Nome</w:t>
      </w:r>
      <w:r>
        <w:rPr>
          <w:i/>
        </w:rPr>
        <w:t xml:space="preserve">, </w:t>
      </w:r>
      <w:r w:rsidRPr="0038715B">
        <w:rPr>
          <w:i/>
        </w:rPr>
        <w:t>Valor</w:t>
      </w:r>
      <w:r>
        <w:rPr>
          <w:i/>
        </w:rPr>
        <w:t xml:space="preserve">, </w:t>
      </w:r>
      <w:r w:rsidRPr="0038715B">
        <w:rPr>
          <w:i/>
        </w:rPr>
        <w:t>Data de Vencimento</w:t>
      </w:r>
      <w:r>
        <w:rPr>
          <w:i/>
        </w:rPr>
        <w:t xml:space="preserve">, </w:t>
      </w:r>
      <w:r>
        <w:t xml:space="preserve">com </w:t>
      </w:r>
      <w:r w:rsidR="009837C0">
        <w:t xml:space="preserve">um aviso na tabela “Não existem </w:t>
      </w:r>
      <w:r w:rsidR="009837C0" w:rsidRPr="009837C0">
        <w:rPr>
          <w:i/>
        </w:rPr>
        <w:t>Contas A Pagar</w:t>
      </w:r>
      <w:r w:rsidR="009837C0">
        <w:t xml:space="preserve"> </w:t>
      </w:r>
      <w:proofErr w:type="gramStart"/>
      <w:r w:rsidR="009837C0">
        <w:t>Cadastradas.”</w:t>
      </w:r>
      <w:proofErr w:type="gramEnd"/>
    </w:p>
    <w:p w:rsidR="009837C0" w:rsidRDefault="009837C0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7F7DE2" w:rsidRDefault="007F7DE2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837C0" w:rsidRDefault="009837C0" w:rsidP="007F7DE2">
      <w:pPr>
        <w:pStyle w:val="Ttulo2"/>
      </w:pPr>
      <w:bookmarkStart w:id="10" w:name="_Toc6175916"/>
      <w:r>
        <w:t>C2 –</w:t>
      </w:r>
      <w:r w:rsidRPr="00D13A4C">
        <w:t xml:space="preserve"> </w:t>
      </w:r>
      <w:r>
        <w:t>Com Contas Cadastradas</w:t>
      </w:r>
      <w:bookmarkEnd w:id="10"/>
    </w:p>
    <w:p w:rsidR="009837C0" w:rsidRPr="00447DD7" w:rsidRDefault="009837C0" w:rsidP="009837C0">
      <w:pPr>
        <w:rPr>
          <w:b/>
        </w:rPr>
      </w:pPr>
      <w:r w:rsidRPr="00447DD7">
        <w:rPr>
          <w:b/>
        </w:rPr>
        <w:t>Teste de Aceitação</w:t>
      </w:r>
    </w:p>
    <w:p w:rsidR="009837C0" w:rsidRDefault="009837C0" w:rsidP="009837C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9837C0" w:rsidRPr="00447DD7" w:rsidRDefault="009837C0" w:rsidP="009837C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9837C0" w:rsidRDefault="009837C0" w:rsidP="009837C0">
      <w:pPr>
        <w:pStyle w:val="SemEspaamento"/>
        <w:spacing w:line="276" w:lineRule="auto"/>
        <w:ind w:firstLine="708"/>
      </w:pPr>
      <w:r>
        <w:t xml:space="preserve">Tenho </w:t>
      </w:r>
      <w:r w:rsidRPr="007F7DE2">
        <w:rPr>
          <w:i/>
        </w:rPr>
        <w:t>C</w:t>
      </w:r>
      <w:r w:rsidR="007F7DE2" w:rsidRPr="007F7DE2">
        <w:rPr>
          <w:i/>
        </w:rPr>
        <w:t>ontas A Pagar</w:t>
      </w:r>
      <w:r w:rsidR="007F7DE2">
        <w:t xml:space="preserve"> cadastradas</w:t>
      </w:r>
    </w:p>
    <w:p w:rsidR="009837C0" w:rsidRPr="00447DD7" w:rsidRDefault="009837C0" w:rsidP="009837C0">
      <w:pPr>
        <w:pStyle w:val="SemEspaamento"/>
        <w:spacing w:line="276" w:lineRule="auto"/>
        <w:ind w:firstLine="708"/>
      </w:pPr>
    </w:p>
    <w:p w:rsidR="009837C0" w:rsidRDefault="009837C0" w:rsidP="009837C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9837C0" w:rsidRPr="00447DD7" w:rsidRDefault="009837C0" w:rsidP="009837C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9837C0" w:rsidRDefault="007F7DE2" w:rsidP="009837C0">
      <w:pPr>
        <w:pStyle w:val="SemEspaamento"/>
        <w:spacing w:line="276" w:lineRule="auto"/>
        <w:ind w:firstLine="708"/>
      </w:pPr>
      <w:r>
        <w:t xml:space="preserve">Acesso a Tela de Lista de </w:t>
      </w:r>
      <w:r w:rsidRPr="009837C0">
        <w:rPr>
          <w:i/>
        </w:rPr>
        <w:t>Contas A Pagar</w:t>
      </w:r>
    </w:p>
    <w:p w:rsidR="009837C0" w:rsidRPr="00447DD7" w:rsidRDefault="009837C0" w:rsidP="009837C0">
      <w:pPr>
        <w:pStyle w:val="SemEspaamento"/>
        <w:spacing w:line="276" w:lineRule="auto"/>
        <w:ind w:firstLine="708"/>
      </w:pPr>
    </w:p>
    <w:p w:rsidR="009837C0" w:rsidRDefault="009837C0" w:rsidP="009837C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9837C0" w:rsidRPr="00447DD7" w:rsidRDefault="009837C0" w:rsidP="009837C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38715B" w:rsidRPr="0088299C" w:rsidRDefault="00AE61F3" w:rsidP="0088299C">
      <w:pPr>
        <w:spacing w:line="360" w:lineRule="auto"/>
        <w:ind w:firstLine="708"/>
        <w:rPr>
          <w:i/>
        </w:rPr>
      </w:pPr>
      <w:r>
        <w:t>O sistema mostra a tabela de Contas A Pagar com os Campos</w:t>
      </w:r>
      <w:r w:rsidR="0038715B">
        <w:t xml:space="preserve"> </w:t>
      </w:r>
      <w:r w:rsidR="0038715B" w:rsidRPr="0038715B">
        <w:rPr>
          <w:i/>
        </w:rPr>
        <w:t>Nome</w:t>
      </w:r>
      <w:r w:rsidR="0038715B">
        <w:rPr>
          <w:i/>
        </w:rPr>
        <w:t xml:space="preserve">, </w:t>
      </w:r>
      <w:r w:rsidR="0038715B" w:rsidRPr="0038715B">
        <w:rPr>
          <w:i/>
        </w:rPr>
        <w:t>Valor</w:t>
      </w:r>
      <w:r w:rsidR="0038715B">
        <w:rPr>
          <w:i/>
        </w:rPr>
        <w:t xml:space="preserve">, </w:t>
      </w:r>
      <w:r w:rsidR="0038715B" w:rsidRPr="0038715B">
        <w:rPr>
          <w:i/>
        </w:rPr>
        <w:t>Data de</w:t>
      </w:r>
      <w:r w:rsidR="0088299C">
        <w:rPr>
          <w:i/>
        </w:rPr>
        <w:t xml:space="preserve"> </w:t>
      </w:r>
      <w:r w:rsidR="0038715B" w:rsidRPr="0038715B">
        <w:rPr>
          <w:i/>
        </w:rPr>
        <w:t>Vencimento</w:t>
      </w:r>
      <w:r w:rsidR="0038715B">
        <w:rPr>
          <w:i/>
        </w:rPr>
        <w:t xml:space="preserve">, </w:t>
      </w:r>
      <w:r w:rsidR="0038715B">
        <w:t>com os valores preenchidos.</w:t>
      </w:r>
    </w:p>
    <w:sectPr w:rsidR="0038715B" w:rsidRPr="0088299C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6E3" w:rsidRDefault="009A16E3" w:rsidP="00E33422">
      <w:pPr>
        <w:spacing w:after="0" w:line="240" w:lineRule="auto"/>
      </w:pPr>
      <w:r>
        <w:separator/>
      </w:r>
    </w:p>
  </w:endnote>
  <w:endnote w:type="continuationSeparator" w:id="0">
    <w:p w:rsidR="009A16E3" w:rsidRDefault="009A16E3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743" w:rsidRDefault="00E13743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872F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872F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3422" w:rsidRDefault="00E334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6E3" w:rsidRDefault="009A16E3" w:rsidP="00E33422">
      <w:pPr>
        <w:spacing w:after="0" w:line="240" w:lineRule="auto"/>
      </w:pPr>
      <w:r>
        <w:separator/>
      </w:r>
    </w:p>
  </w:footnote>
  <w:footnote w:type="continuationSeparator" w:id="0">
    <w:p w:rsidR="009A16E3" w:rsidRDefault="009A16E3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22" w:rsidRPr="00E33422" w:rsidRDefault="00CC1700" w:rsidP="00E33422">
    <w:pPr>
      <w:jc w:val="right"/>
      <w:rPr>
        <w:szCs w:val="32"/>
      </w:rPr>
    </w:pPr>
    <w:r w:rsidRPr="00CC1700">
      <w:rPr>
        <w:b/>
        <w:szCs w:val="32"/>
      </w:rPr>
      <w:t>1.2. Listagem de contas A Pagar</w:t>
    </w:r>
    <w:r>
      <w:rPr>
        <w:b/>
        <w:szCs w:val="32"/>
      </w:rPr>
      <w:t xml:space="preserve"> </w:t>
    </w:r>
    <w:r w:rsidR="00E33422" w:rsidRPr="00E33422">
      <w:rPr>
        <w:rFonts w:ascii="Consolas" w:hAnsi="Consolas"/>
        <w:sz w:val="20"/>
        <w:szCs w:val="32"/>
      </w:rPr>
      <w:t>&lt;v 1.0.0&gt;</w:t>
    </w:r>
  </w:p>
  <w:p w:rsidR="005617C9" w:rsidRPr="005617C9" w:rsidRDefault="00E33422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 w:rsidR="00511E49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A864EC"/>
    <w:multiLevelType w:val="hybridMultilevel"/>
    <w:tmpl w:val="E89A02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49"/>
    <w:rsid w:val="000F1DDE"/>
    <w:rsid w:val="0016207F"/>
    <w:rsid w:val="001B1385"/>
    <w:rsid w:val="001C5A94"/>
    <w:rsid w:val="00285813"/>
    <w:rsid w:val="002E73F6"/>
    <w:rsid w:val="00355245"/>
    <w:rsid w:val="00370FE3"/>
    <w:rsid w:val="0038715B"/>
    <w:rsid w:val="00392810"/>
    <w:rsid w:val="00412A27"/>
    <w:rsid w:val="00430BE9"/>
    <w:rsid w:val="004A1518"/>
    <w:rsid w:val="004C5DF7"/>
    <w:rsid w:val="004D55FD"/>
    <w:rsid w:val="004F7D59"/>
    <w:rsid w:val="00511E49"/>
    <w:rsid w:val="00546331"/>
    <w:rsid w:val="005617C9"/>
    <w:rsid w:val="00564E21"/>
    <w:rsid w:val="006D5194"/>
    <w:rsid w:val="007912E8"/>
    <w:rsid w:val="00791EE9"/>
    <w:rsid w:val="007F7DE2"/>
    <w:rsid w:val="008544AD"/>
    <w:rsid w:val="0088299C"/>
    <w:rsid w:val="009837C0"/>
    <w:rsid w:val="009A16E3"/>
    <w:rsid w:val="00A872F2"/>
    <w:rsid w:val="00AE61F3"/>
    <w:rsid w:val="00AF3426"/>
    <w:rsid w:val="00B375D1"/>
    <w:rsid w:val="00B85A24"/>
    <w:rsid w:val="00BA50EE"/>
    <w:rsid w:val="00BD4A16"/>
    <w:rsid w:val="00C45639"/>
    <w:rsid w:val="00C75C95"/>
    <w:rsid w:val="00C842BC"/>
    <w:rsid w:val="00CC1700"/>
    <w:rsid w:val="00CC7A34"/>
    <w:rsid w:val="00D13A4C"/>
    <w:rsid w:val="00D13D2C"/>
    <w:rsid w:val="00D520B7"/>
    <w:rsid w:val="00D92FCB"/>
    <w:rsid w:val="00DF37A1"/>
    <w:rsid w:val="00E13743"/>
    <w:rsid w:val="00E33422"/>
    <w:rsid w:val="00E847AA"/>
    <w:rsid w:val="00F262AD"/>
    <w:rsid w:val="00F8148B"/>
    <w:rsid w:val="00FB7A3B"/>
    <w:rsid w:val="00FC0A5E"/>
    <w:rsid w:val="00FE16E8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893FB3-7C50-4C49-AEEF-5C7AEF4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33910-A1FA-413A-A487-77F98008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86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14</cp:revision>
  <dcterms:created xsi:type="dcterms:W3CDTF">2018-08-01T23:44:00Z</dcterms:created>
  <dcterms:modified xsi:type="dcterms:W3CDTF">2019-04-15T02:11:00Z</dcterms:modified>
</cp:coreProperties>
</file>