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EE9" w:rsidRDefault="00791EE9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Default="00F8148B"/>
    <w:p w:rsidR="00F8148B" w:rsidRPr="00F8148B" w:rsidRDefault="00D86FA7" w:rsidP="00F8148B">
      <w:pPr>
        <w:jc w:val="right"/>
        <w:rPr>
          <w:sz w:val="32"/>
          <w:szCs w:val="32"/>
        </w:rPr>
      </w:pPr>
      <w:r w:rsidRPr="00D86FA7">
        <w:rPr>
          <w:b/>
          <w:sz w:val="32"/>
          <w:szCs w:val="32"/>
        </w:rPr>
        <w:t>1.3. Alteração de Contas A Pagar</w:t>
      </w:r>
      <w:r>
        <w:rPr>
          <w:b/>
          <w:sz w:val="32"/>
          <w:szCs w:val="32"/>
        </w:rPr>
        <w:t xml:space="preserve"> </w:t>
      </w:r>
      <w:r w:rsidR="00F8148B" w:rsidRPr="00F8148B">
        <w:rPr>
          <w:rFonts w:ascii="Consolas" w:hAnsi="Consolas"/>
          <w:szCs w:val="32"/>
        </w:rPr>
        <w:t>&lt;v 1.0.0&gt;</w:t>
      </w:r>
    </w:p>
    <w:p w:rsidR="000637AA" w:rsidRPr="00D13A4C" w:rsidRDefault="00D86FA7" w:rsidP="000637AA">
      <w:pPr>
        <w:jc w:val="right"/>
        <w:rPr>
          <w:b/>
          <w:szCs w:val="32"/>
        </w:rPr>
      </w:pPr>
      <w:r w:rsidRPr="00D86FA7">
        <w:rPr>
          <w:b/>
          <w:sz w:val="28"/>
          <w:szCs w:val="32"/>
        </w:rPr>
        <w:t>1. Gerenciar Contas a Pagar</w:t>
      </w:r>
    </w:p>
    <w:p w:rsidR="000637AA" w:rsidRPr="00E847AA" w:rsidRDefault="000637AA" w:rsidP="000637AA">
      <w:pPr>
        <w:jc w:val="right"/>
        <w:rPr>
          <w:b/>
          <w:sz w:val="22"/>
        </w:rPr>
      </w:pPr>
      <w:r>
        <w:rPr>
          <w:b/>
          <w:sz w:val="28"/>
          <w:szCs w:val="32"/>
        </w:rPr>
        <w:t>Contas</w:t>
      </w:r>
    </w:p>
    <w:p w:rsidR="000637AA" w:rsidRPr="00E847AA" w:rsidRDefault="000637AA" w:rsidP="000637AA">
      <w:pPr>
        <w:jc w:val="right"/>
        <w:rPr>
          <w:sz w:val="20"/>
        </w:rPr>
      </w:pPr>
      <w:r w:rsidRPr="00E847AA">
        <w:rPr>
          <w:b/>
          <w:sz w:val="20"/>
        </w:rPr>
        <w:t xml:space="preserve">Projeto </w:t>
      </w:r>
      <w:r>
        <w:rPr>
          <w:b/>
          <w:i/>
          <w:sz w:val="20"/>
        </w:rPr>
        <w:t>Contar</w:t>
      </w:r>
      <w:r w:rsidRPr="00E847AA">
        <w:rPr>
          <w:sz w:val="20"/>
        </w:rPr>
        <w:t xml:space="preserve"> </w:t>
      </w:r>
    </w:p>
    <w:p w:rsidR="00E33422" w:rsidRDefault="00E33422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427165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2A3" w:rsidRPr="00FF12A3" w:rsidRDefault="00FF12A3">
          <w:pPr>
            <w:pStyle w:val="CabealhodoSumrio"/>
            <w:rPr>
              <w:rFonts w:ascii="Times New Roman" w:hAnsi="Times New Roman" w:cs="Times New Roman"/>
              <w:color w:val="000000" w:themeColor="text1"/>
            </w:rPr>
          </w:pPr>
          <w:r w:rsidRPr="00FF12A3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FE44AC" w:rsidRDefault="00FF12A3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175984" w:history="1">
            <w:r w:rsidR="00FE44AC" w:rsidRPr="00AA78D4">
              <w:rPr>
                <w:rStyle w:val="Hyperlink"/>
                <w:noProof/>
              </w:rPr>
              <w:t>1.</w:t>
            </w:r>
            <w:r w:rsidR="00FE44A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FE44AC" w:rsidRPr="00AA78D4">
              <w:rPr>
                <w:rStyle w:val="Hyperlink"/>
                <w:noProof/>
              </w:rPr>
              <w:t>Opções Gerais</w:t>
            </w:r>
            <w:r w:rsidR="00FE44AC">
              <w:rPr>
                <w:noProof/>
                <w:webHidden/>
              </w:rPr>
              <w:tab/>
            </w:r>
            <w:r w:rsidR="00FE44AC">
              <w:rPr>
                <w:noProof/>
                <w:webHidden/>
              </w:rPr>
              <w:fldChar w:fldCharType="begin"/>
            </w:r>
            <w:r w:rsidR="00FE44AC">
              <w:rPr>
                <w:noProof/>
                <w:webHidden/>
              </w:rPr>
              <w:instrText xml:space="preserve"> PAGEREF _Toc6175984 \h </w:instrText>
            </w:r>
            <w:r w:rsidR="00FE44AC">
              <w:rPr>
                <w:noProof/>
                <w:webHidden/>
              </w:rPr>
            </w:r>
            <w:r w:rsidR="00FE44AC">
              <w:rPr>
                <w:noProof/>
                <w:webHidden/>
              </w:rPr>
              <w:fldChar w:fldCharType="separate"/>
            </w:r>
            <w:r w:rsidR="00FE44AC">
              <w:rPr>
                <w:noProof/>
                <w:webHidden/>
              </w:rPr>
              <w:t>3</w:t>
            </w:r>
            <w:r w:rsidR="00FE44AC"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85" w:history="1">
            <w:r w:rsidRPr="00AA78D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86" w:history="1">
            <w:r w:rsidRPr="00AA78D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87" w:history="1">
            <w:r w:rsidRPr="00AA78D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1.3. Alteração de Contas A Pagar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88" w:history="1">
            <w:r w:rsidRPr="00AA78D4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89" w:history="1">
            <w:r w:rsidRPr="00AA78D4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90" w:history="1">
            <w:r w:rsidRPr="00AA78D4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Por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91" w:history="1">
            <w:r w:rsidRPr="00AA78D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92" w:history="1">
            <w:r w:rsidRPr="00AA78D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C1 – Alterações Validas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93" w:history="1">
            <w:r w:rsidRPr="00AA78D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C2 – Nome não alterável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94" w:history="1">
            <w:r w:rsidRPr="00AA78D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C3 – Valor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95" w:history="1">
            <w:r w:rsidRPr="00AA78D4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AA78D4">
              <w:rPr>
                <w:rStyle w:val="Hyperlink"/>
                <w:noProof/>
              </w:rPr>
              <w:t>C4 – Data de Vencimento Vazio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4AC" w:rsidRDefault="00FE44A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175996" w:history="1">
            <w:r w:rsidRPr="00AA78D4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bookmarkStart w:id="0" w:name="_GoBack"/>
            <w:r w:rsidRPr="00AA78D4">
              <w:rPr>
                <w:rStyle w:val="Hyperlink"/>
                <w:noProof/>
              </w:rPr>
              <w:t>C5 – Data de Vencimento Inválida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2A3" w:rsidRDefault="00FF12A3">
          <w:r>
            <w:rPr>
              <w:b/>
              <w:bCs/>
            </w:rPr>
            <w:fldChar w:fldCharType="end"/>
          </w:r>
        </w:p>
      </w:sdtContent>
    </w:sdt>
    <w:p w:rsidR="00E33422" w:rsidRDefault="00E33422">
      <w:r>
        <w:br w:type="page"/>
      </w:r>
    </w:p>
    <w:p w:rsidR="00F8148B" w:rsidRPr="00D520B7" w:rsidRDefault="00D520B7" w:rsidP="00BD4A16">
      <w:pPr>
        <w:pStyle w:val="Ttulo1"/>
      </w:pPr>
      <w:bookmarkStart w:id="1" w:name="_Toc6175984"/>
      <w:r w:rsidRPr="00D520B7">
        <w:lastRenderedPageBreak/>
        <w:t xml:space="preserve">Opções </w:t>
      </w:r>
      <w:r w:rsidRPr="00BD4A16">
        <w:t>Gerais</w:t>
      </w:r>
      <w:bookmarkEnd w:id="1"/>
    </w:p>
    <w:p w:rsidR="00D520B7" w:rsidRDefault="00D520B7" w:rsidP="00BD4A16">
      <w:pPr>
        <w:pStyle w:val="Ttulo2"/>
      </w:pPr>
      <w:bookmarkStart w:id="2" w:name="_Toc6175985"/>
      <w:r w:rsidRPr="00D520B7">
        <w:t xml:space="preserve">Sobre o </w:t>
      </w:r>
      <w:r w:rsidRPr="00BD4A16">
        <w:t>documento</w:t>
      </w:r>
      <w:bookmarkEnd w:id="2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572"/>
        <w:gridCol w:w="1255"/>
        <w:gridCol w:w="3262"/>
        <w:gridCol w:w="2966"/>
      </w:tblGrid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D520B7" w:rsidTr="00D520B7">
        <w:tc>
          <w:tcPr>
            <w:tcW w:w="86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86FA7" w:rsidP="002F119D">
            <w:pPr>
              <w:pStyle w:val="Tabletext"/>
              <w:jc w:val="center"/>
            </w:pPr>
            <w:r>
              <w:t>14</w:t>
            </w:r>
            <w:r w:rsidR="00D520B7">
              <w:t>/</w:t>
            </w:r>
            <w:r>
              <w:t>04</w:t>
            </w:r>
            <w:r w:rsidR="00D520B7">
              <w:t>/</w:t>
            </w:r>
            <w:r>
              <w:t>2019</w:t>
            </w:r>
          </w:p>
        </w:tc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D520B7" w:rsidP="002F119D">
            <w:pPr>
              <w:pStyle w:val="Tabletext"/>
              <w:jc w:val="center"/>
            </w:pPr>
            <w:r>
              <w:t>1.0</w:t>
            </w:r>
            <w:r w:rsidR="00BB7965">
              <w:t>.0</w:t>
            </w:r>
          </w:p>
        </w:tc>
        <w:tc>
          <w:tcPr>
            <w:tcW w:w="18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3C39C8" w:rsidP="002F119D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520B7" w:rsidRDefault="003C39C8" w:rsidP="002F119D">
            <w:pPr>
              <w:pStyle w:val="Tabletext"/>
            </w:pPr>
            <w:r>
              <w:t>Ederson A de Souza</w:t>
            </w:r>
          </w:p>
        </w:tc>
      </w:tr>
    </w:tbl>
    <w:p w:rsidR="00D520B7" w:rsidRDefault="00D520B7" w:rsidP="00D520B7"/>
    <w:p w:rsidR="00355245" w:rsidRPr="00D520B7" w:rsidRDefault="00355245" w:rsidP="00D520B7"/>
    <w:p w:rsidR="00355245" w:rsidRDefault="00D520B7" w:rsidP="00BD4A16">
      <w:pPr>
        <w:pStyle w:val="Ttulo2"/>
      </w:pPr>
      <w:bookmarkStart w:id="3" w:name="_Toc6175986"/>
      <w:r>
        <w:t>Sobre a Etapa</w:t>
      </w:r>
      <w:bookmarkEnd w:id="3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44"/>
        <w:gridCol w:w="2077"/>
        <w:gridCol w:w="6484"/>
        <w:gridCol w:w="256"/>
      </w:tblGrid>
      <w:tr w:rsidR="00355245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Default="00355245" w:rsidP="002F119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245" w:rsidRPr="00D85998" w:rsidRDefault="003C39C8" w:rsidP="002F119D">
            <w:pPr>
              <w:rPr>
                <w:u w:val="single"/>
              </w:rPr>
            </w:pPr>
            <w:r>
              <w:t>Contas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245" w:rsidRDefault="00355245" w:rsidP="002F119D"/>
        </w:tc>
      </w:tr>
      <w:tr w:rsidR="00CC7A34" w:rsidTr="002F119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Pr="00150C48" w:rsidRDefault="00CC7A34" w:rsidP="00CC7A34">
            <w:pPr>
              <w:rPr>
                <w:b/>
              </w:rPr>
            </w:pPr>
            <w:r w:rsidRPr="00150C48"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D86FA7" w:rsidP="00CC7A34">
            <w:r w:rsidRPr="00D86FA7">
              <w:t>1. Gerenciar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7A34" w:rsidRDefault="00CC7A34" w:rsidP="00CC7A34"/>
        </w:tc>
      </w:tr>
      <w:tr w:rsidR="006D5194" w:rsidTr="0068765C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Default="006D5194" w:rsidP="006D5194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5194" w:rsidRPr="00D86FA7" w:rsidRDefault="00D86FA7" w:rsidP="006D5194">
            <w:r w:rsidRPr="00D86FA7">
              <w:t>1.3. Alteração de Contas A Pagar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194" w:rsidRDefault="006D5194" w:rsidP="006D5194">
            <w:pPr>
              <w:jc w:val="center"/>
              <w:rPr>
                <w:b/>
              </w:rPr>
            </w:pPr>
          </w:p>
        </w:tc>
      </w:tr>
    </w:tbl>
    <w:p w:rsidR="00355245" w:rsidRDefault="00355245" w:rsidP="00355245"/>
    <w:p w:rsidR="004A1518" w:rsidRDefault="004A1518">
      <w:r>
        <w:br w:type="page"/>
      </w:r>
    </w:p>
    <w:p w:rsidR="002E73F6" w:rsidRDefault="00D86FA7" w:rsidP="00D86FA7">
      <w:pPr>
        <w:pStyle w:val="Ttulo1"/>
      </w:pPr>
      <w:bookmarkStart w:id="4" w:name="_Toc6175987"/>
      <w:r w:rsidRPr="00D86FA7">
        <w:lastRenderedPageBreak/>
        <w:t>1.3. Alteração de Contas A Pagar</w:t>
      </w:r>
      <w:bookmarkEnd w:id="4"/>
    </w:p>
    <w:p w:rsidR="000F1DDE" w:rsidRDefault="00FC0A5E" w:rsidP="00BD4A16">
      <w:pPr>
        <w:pStyle w:val="Ttulo2"/>
      </w:pPr>
      <w:bookmarkStart w:id="5" w:name="_Toc6175988"/>
      <w:r>
        <w:t>Quem?</w:t>
      </w:r>
      <w:bookmarkEnd w:id="5"/>
    </w:p>
    <w:p w:rsidR="00FC0A5E" w:rsidRPr="0041397C" w:rsidRDefault="00FC0A5E" w:rsidP="00BD4A16">
      <w:pPr>
        <w:spacing w:line="240" w:lineRule="auto"/>
        <w:rPr>
          <w:color w:val="0070C0"/>
          <w:sz w:val="20"/>
        </w:rPr>
      </w:pPr>
      <w:r w:rsidRPr="00767295">
        <w:rPr>
          <w:color w:val="0070C0"/>
          <w:sz w:val="20"/>
        </w:rPr>
        <w:t xml:space="preserve">&lt;Papéis | Personas&gt;: </w:t>
      </w:r>
      <w:r w:rsidR="004F7D59">
        <w:rPr>
          <w:i/>
          <w:color w:val="0070C0"/>
          <w:sz w:val="20"/>
        </w:rPr>
        <w:t xml:space="preserve">Como/Sendo </w:t>
      </w:r>
      <w:r w:rsidRPr="00767295">
        <w:rPr>
          <w:i/>
          <w:color w:val="0070C0"/>
          <w:sz w:val="20"/>
        </w:rPr>
        <w:t>um</w:t>
      </w:r>
      <w:r>
        <w:tab/>
      </w:r>
    </w:p>
    <w:p w:rsidR="00FC0A5E" w:rsidRDefault="008D1106" w:rsidP="00BD4A16">
      <w:pPr>
        <w:spacing w:line="360" w:lineRule="auto"/>
      </w:pPr>
      <w:r>
        <w:tab/>
        <w:t>Sendo</w:t>
      </w:r>
      <w:r w:rsidR="006D5321">
        <w:t xml:space="preserve"> um</w:t>
      </w:r>
      <w:r>
        <w:t xml:space="preserve"> usuário </w:t>
      </w:r>
      <w:r w:rsidR="00D86FA7">
        <w:t>com permissão de “Editar Conta a Pagar”</w:t>
      </w:r>
    </w:p>
    <w:p w:rsidR="00BD4A16" w:rsidRDefault="00BD4A16" w:rsidP="00355245"/>
    <w:p w:rsidR="00FC0A5E" w:rsidRDefault="00FC0A5E" w:rsidP="00BD4A16">
      <w:pPr>
        <w:pStyle w:val="Ttulo2"/>
      </w:pPr>
      <w:bookmarkStart w:id="6" w:name="_Toc6175989"/>
      <w:r>
        <w:t>O que?</w:t>
      </w:r>
      <w:bookmarkEnd w:id="6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C0A5E" w:rsidRPr="006D5321" w:rsidRDefault="006D5321" w:rsidP="00BD4A16">
      <w:pPr>
        <w:spacing w:line="360" w:lineRule="auto"/>
      </w:pPr>
      <w:r>
        <w:tab/>
        <w:t xml:space="preserve">Eu desejo alterar uma </w:t>
      </w:r>
      <w:r>
        <w:rPr>
          <w:i/>
        </w:rPr>
        <w:t xml:space="preserve">Conta A Pagar </w:t>
      </w:r>
      <w:r>
        <w:t>já cadastrada</w:t>
      </w:r>
    </w:p>
    <w:p w:rsidR="00BD4A16" w:rsidRDefault="00BD4A16" w:rsidP="00355245"/>
    <w:p w:rsidR="00FC0A5E" w:rsidRDefault="00FC0A5E" w:rsidP="00BD4A16">
      <w:pPr>
        <w:pStyle w:val="Ttulo2"/>
      </w:pPr>
      <w:bookmarkStart w:id="7" w:name="_Toc6175990"/>
      <w:r>
        <w:t>Por que?</w:t>
      </w:r>
      <w:bookmarkEnd w:id="7"/>
    </w:p>
    <w:p w:rsidR="00FC0A5E" w:rsidRPr="002B7E69" w:rsidRDefault="00FC0A5E" w:rsidP="00FC0A5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 Efeito no Negócio/Estratégia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FC0A5E" w:rsidRDefault="006D5321" w:rsidP="00BD4A16">
      <w:pPr>
        <w:spacing w:line="360" w:lineRule="auto"/>
      </w:pPr>
      <w:r>
        <w:tab/>
        <w:t xml:space="preserve">Para </w:t>
      </w:r>
      <w:r w:rsidR="00E76EE4">
        <w:t>corrigir ou ajustar algum</w:t>
      </w:r>
      <w:r>
        <w:t xml:space="preserve"> dado da conta</w:t>
      </w:r>
    </w:p>
    <w:p w:rsidR="004C5DF7" w:rsidRDefault="004C5DF7">
      <w:r>
        <w:br w:type="page"/>
      </w:r>
    </w:p>
    <w:p w:rsidR="004C5DF7" w:rsidRDefault="004C5DF7" w:rsidP="00C842BC">
      <w:pPr>
        <w:pStyle w:val="Ttulo1"/>
      </w:pPr>
      <w:bookmarkStart w:id="8" w:name="_Toc6175991"/>
      <w:r>
        <w:lastRenderedPageBreak/>
        <w:t>Confirmação</w:t>
      </w:r>
      <w:bookmarkEnd w:id="8"/>
    </w:p>
    <w:p w:rsidR="00FE7540" w:rsidRDefault="00FE7540" w:rsidP="00FE7540">
      <w:pPr>
        <w:pStyle w:val="Ttulo2"/>
      </w:pPr>
      <w:bookmarkStart w:id="9" w:name="_Toc6175992"/>
      <w:r>
        <w:t>C1 –</w:t>
      </w:r>
      <w:r w:rsidRPr="00D13A4C">
        <w:t xml:space="preserve"> </w:t>
      </w:r>
      <w:r w:rsidR="00544418">
        <w:t>Alterações Validas</w:t>
      </w:r>
      <w:bookmarkEnd w:id="9"/>
    </w:p>
    <w:p w:rsidR="00FE7540" w:rsidRPr="00447DD7" w:rsidRDefault="00FE7540" w:rsidP="00FE7540">
      <w:pPr>
        <w:rPr>
          <w:b/>
        </w:rPr>
      </w:pPr>
      <w:r w:rsidRPr="00447DD7">
        <w:rPr>
          <w:b/>
        </w:rPr>
        <w:t>Teste de Aceitação</w:t>
      </w:r>
    </w:p>
    <w:p w:rsidR="00FE7540" w:rsidRDefault="00FE7540" w:rsidP="00FE754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FE7540" w:rsidRPr="00447DD7" w:rsidRDefault="00FE7540" w:rsidP="00FE754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FE7540" w:rsidRPr="00031039" w:rsidRDefault="00FE7540" w:rsidP="00FE7540">
      <w:pPr>
        <w:pStyle w:val="SemEspaamento"/>
        <w:spacing w:line="276" w:lineRule="auto"/>
        <w:ind w:firstLine="708"/>
      </w:pPr>
      <w:r>
        <w:t xml:space="preserve">Tenho uma </w:t>
      </w:r>
      <w:r w:rsidRPr="00031039">
        <w:rPr>
          <w:i/>
        </w:rPr>
        <w:t>Conta A Pagar</w:t>
      </w:r>
    </w:p>
    <w:p w:rsidR="00FE7540" w:rsidRPr="00447DD7" w:rsidRDefault="00FE7540" w:rsidP="00FE7540">
      <w:pPr>
        <w:pStyle w:val="SemEspaamento"/>
        <w:spacing w:line="276" w:lineRule="auto"/>
        <w:ind w:firstLine="708"/>
      </w:pPr>
    </w:p>
    <w:p w:rsidR="00FE7540" w:rsidRDefault="00FE7540" w:rsidP="00FE754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FE7540" w:rsidRPr="00447DD7" w:rsidRDefault="00FE7540" w:rsidP="00FE754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FE7540" w:rsidRPr="00E76EE4" w:rsidRDefault="00FE7540" w:rsidP="00FE7540">
      <w:pPr>
        <w:pStyle w:val="SemEspaamento"/>
        <w:spacing w:line="276" w:lineRule="auto"/>
        <w:ind w:firstLine="708"/>
      </w:pPr>
      <w:r>
        <w:t xml:space="preserve">Encontro uma </w:t>
      </w:r>
      <w:r>
        <w:rPr>
          <w:i/>
        </w:rPr>
        <w:t xml:space="preserve">Conta A Pagar </w:t>
      </w:r>
      <w:r>
        <w:t>na lista</w:t>
      </w:r>
    </w:p>
    <w:p w:rsidR="00FE7540" w:rsidRDefault="00FE7540" w:rsidP="00FE7540">
      <w:pPr>
        <w:pStyle w:val="SemEspaamento"/>
        <w:spacing w:line="276" w:lineRule="auto"/>
        <w:rPr>
          <w:b/>
        </w:rPr>
      </w:pPr>
      <w:r w:rsidRPr="00855B18">
        <w:rPr>
          <w:b/>
        </w:rPr>
        <w:t>E</w:t>
      </w:r>
    </w:p>
    <w:p w:rsidR="00FE7540" w:rsidRPr="00E76EE4" w:rsidRDefault="00FE7540" w:rsidP="00FE7540">
      <w:pPr>
        <w:pStyle w:val="SemEspaamento"/>
        <w:spacing w:line="276" w:lineRule="auto"/>
      </w:pPr>
      <w:r>
        <w:rPr>
          <w:b/>
        </w:rPr>
        <w:tab/>
      </w:r>
      <w:r>
        <w:t>Clico em Editar</w:t>
      </w:r>
    </w:p>
    <w:p w:rsidR="00FE7540" w:rsidRPr="00855B18" w:rsidRDefault="00FE7540" w:rsidP="00FE7540">
      <w:pPr>
        <w:pStyle w:val="SemEspaamento"/>
        <w:spacing w:line="276" w:lineRule="auto"/>
        <w:rPr>
          <w:b/>
        </w:rPr>
      </w:pPr>
      <w:r>
        <w:rPr>
          <w:b/>
        </w:rPr>
        <w:t>E</w:t>
      </w:r>
      <w:r w:rsidRPr="00855B18">
        <w:rPr>
          <w:b/>
        </w:rPr>
        <w:t xml:space="preserve"> </w:t>
      </w:r>
    </w:p>
    <w:p w:rsidR="00FE7540" w:rsidRPr="00FE7540" w:rsidRDefault="00FE7540" w:rsidP="00FE7540">
      <w:pPr>
        <w:pStyle w:val="SemEspaamento"/>
        <w:spacing w:line="276" w:lineRule="auto"/>
        <w:ind w:firstLine="708"/>
        <w:rPr>
          <w:i/>
        </w:rPr>
      </w:pPr>
      <w:r>
        <w:t xml:space="preserve">Altero os campos </w:t>
      </w:r>
      <w:r>
        <w:rPr>
          <w:i/>
        </w:rPr>
        <w:t xml:space="preserve">Data de Vencimento </w:t>
      </w:r>
      <w:r>
        <w:t xml:space="preserve">e </w:t>
      </w:r>
      <w:r>
        <w:rPr>
          <w:i/>
        </w:rPr>
        <w:t>Valor</w:t>
      </w:r>
    </w:p>
    <w:p w:rsidR="00FE7540" w:rsidRPr="00447DD7" w:rsidRDefault="00FE7540" w:rsidP="00FE7540">
      <w:pPr>
        <w:pStyle w:val="SemEspaamento"/>
        <w:spacing w:line="276" w:lineRule="auto"/>
        <w:ind w:firstLine="708"/>
      </w:pPr>
    </w:p>
    <w:p w:rsidR="00FE7540" w:rsidRDefault="00FE7540" w:rsidP="00FE7540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FE7540" w:rsidRPr="00447DD7" w:rsidRDefault="00FE7540" w:rsidP="00FE7540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FE7540" w:rsidRDefault="00FE7540" w:rsidP="00FE7540">
      <w:r>
        <w:tab/>
      </w:r>
      <w:r w:rsidR="00057BD0">
        <w:t>Sistema abre um alerta de Sucesso “</w:t>
      </w:r>
      <w:r w:rsidR="00057BD0" w:rsidRPr="00057BD0">
        <w:rPr>
          <w:i/>
        </w:rPr>
        <w:t>Conta A Pagar</w:t>
      </w:r>
      <w:r w:rsidR="00057BD0">
        <w:t xml:space="preserve"> Alterada com Sucesso.”</w:t>
      </w:r>
    </w:p>
    <w:p w:rsidR="00FE7540" w:rsidRDefault="00FE7540" w:rsidP="00FE7540"/>
    <w:p w:rsidR="00FE7540" w:rsidRPr="00FE7540" w:rsidRDefault="00FE7540" w:rsidP="00FE7540"/>
    <w:p w:rsidR="004C5DF7" w:rsidRDefault="004C5DF7" w:rsidP="00C842BC">
      <w:pPr>
        <w:pStyle w:val="Ttulo2"/>
      </w:pPr>
      <w:bookmarkStart w:id="10" w:name="_Toc6175993"/>
      <w:r>
        <w:t>C</w:t>
      </w:r>
      <w:r w:rsidR="00544418">
        <w:t>2</w:t>
      </w:r>
      <w:r>
        <w:t xml:space="preserve"> –</w:t>
      </w:r>
      <w:r w:rsidRPr="00D13A4C">
        <w:t xml:space="preserve"> </w:t>
      </w:r>
      <w:r w:rsidR="00031039">
        <w:t>Nome não alterável</w:t>
      </w:r>
      <w:bookmarkEnd w:id="10"/>
    </w:p>
    <w:p w:rsidR="004C5DF7" w:rsidRPr="00447DD7" w:rsidRDefault="004C5DF7" w:rsidP="004C5DF7">
      <w:pPr>
        <w:rPr>
          <w:b/>
        </w:rPr>
      </w:pPr>
      <w:r w:rsidRPr="00447DD7">
        <w:rPr>
          <w:b/>
        </w:rPr>
        <w:t>Teste de Aceitação</w:t>
      </w: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4C5DF7" w:rsidRPr="00031039" w:rsidRDefault="00031039" w:rsidP="004C5DF7">
      <w:pPr>
        <w:pStyle w:val="SemEspaamento"/>
        <w:spacing w:line="276" w:lineRule="auto"/>
        <w:ind w:firstLine="708"/>
      </w:pPr>
      <w:r>
        <w:t xml:space="preserve">Tenho uma </w:t>
      </w:r>
      <w:r w:rsidRPr="00031039">
        <w:rPr>
          <w:i/>
        </w:rPr>
        <w:t>Conta A Pagar</w:t>
      </w:r>
    </w:p>
    <w:p w:rsidR="004C5DF7" w:rsidRPr="00447DD7" w:rsidRDefault="004C5DF7" w:rsidP="004C5DF7">
      <w:pPr>
        <w:pStyle w:val="SemEspaamento"/>
        <w:spacing w:line="276" w:lineRule="auto"/>
        <w:ind w:firstLine="708"/>
      </w:pP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4C5DF7" w:rsidRPr="00E76EE4" w:rsidRDefault="00031039" w:rsidP="004C5DF7">
      <w:pPr>
        <w:pStyle w:val="SemEspaamento"/>
        <w:spacing w:line="276" w:lineRule="auto"/>
        <w:ind w:firstLine="708"/>
      </w:pPr>
      <w:r>
        <w:t xml:space="preserve">Encontro uma </w:t>
      </w:r>
      <w:r>
        <w:rPr>
          <w:i/>
        </w:rPr>
        <w:t>Conta A Pagar</w:t>
      </w:r>
      <w:r w:rsidR="00E76EE4">
        <w:rPr>
          <w:i/>
        </w:rPr>
        <w:t xml:space="preserve"> </w:t>
      </w:r>
      <w:r w:rsidR="00E76EE4">
        <w:t>na lista</w:t>
      </w:r>
    </w:p>
    <w:p w:rsidR="00E76EE4" w:rsidRDefault="00031039" w:rsidP="00855B18">
      <w:pPr>
        <w:pStyle w:val="SemEspaamento"/>
        <w:spacing w:line="276" w:lineRule="auto"/>
        <w:rPr>
          <w:b/>
        </w:rPr>
      </w:pPr>
      <w:r w:rsidRPr="00855B18">
        <w:rPr>
          <w:b/>
        </w:rPr>
        <w:t>E</w:t>
      </w:r>
    </w:p>
    <w:p w:rsidR="00E76EE4" w:rsidRPr="00E76EE4" w:rsidRDefault="00E76EE4" w:rsidP="00855B18">
      <w:pPr>
        <w:pStyle w:val="SemEspaamento"/>
        <w:spacing w:line="276" w:lineRule="auto"/>
      </w:pPr>
      <w:r>
        <w:rPr>
          <w:b/>
        </w:rPr>
        <w:tab/>
      </w:r>
      <w:r>
        <w:t>Clico em Editar</w:t>
      </w:r>
    </w:p>
    <w:p w:rsidR="00031039" w:rsidRPr="00855B18" w:rsidRDefault="00E76EE4" w:rsidP="00855B18">
      <w:pPr>
        <w:pStyle w:val="SemEspaamento"/>
        <w:spacing w:line="276" w:lineRule="auto"/>
        <w:rPr>
          <w:b/>
        </w:rPr>
      </w:pPr>
      <w:r>
        <w:rPr>
          <w:b/>
        </w:rPr>
        <w:t>E</w:t>
      </w:r>
      <w:r w:rsidR="00031039" w:rsidRPr="00855B18">
        <w:rPr>
          <w:b/>
        </w:rPr>
        <w:t xml:space="preserve"> </w:t>
      </w:r>
    </w:p>
    <w:p w:rsidR="00031039" w:rsidRPr="00031039" w:rsidRDefault="00855B18" w:rsidP="004C5DF7">
      <w:pPr>
        <w:pStyle w:val="SemEspaamento"/>
        <w:spacing w:line="276" w:lineRule="auto"/>
        <w:ind w:firstLine="708"/>
      </w:pPr>
      <w:r>
        <w:t xml:space="preserve">Tento alterar o campo </w:t>
      </w:r>
      <w:r w:rsidRPr="00855B18">
        <w:rPr>
          <w:i/>
        </w:rPr>
        <w:t>Nome</w:t>
      </w:r>
    </w:p>
    <w:p w:rsidR="004C5DF7" w:rsidRPr="00447DD7" w:rsidRDefault="004C5DF7" w:rsidP="004C5DF7">
      <w:pPr>
        <w:pStyle w:val="SemEspaamento"/>
        <w:spacing w:line="276" w:lineRule="auto"/>
        <w:ind w:firstLine="708"/>
      </w:pPr>
    </w:p>
    <w:p w:rsidR="004C5DF7" w:rsidRDefault="004C5DF7" w:rsidP="004C5DF7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4C5DF7" w:rsidRPr="00447DD7" w:rsidRDefault="004C5DF7" w:rsidP="004C5DF7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4C5DF7" w:rsidRDefault="00855B18" w:rsidP="004C5D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>
        <w:tab/>
        <w:t xml:space="preserve">O campo </w:t>
      </w:r>
      <w:r>
        <w:rPr>
          <w:i/>
        </w:rPr>
        <w:t xml:space="preserve">Nome </w:t>
      </w:r>
      <w:r>
        <w:t>não permite alteração</w:t>
      </w:r>
      <w:r w:rsidR="004C5DF7" w:rsidRPr="00447DD7">
        <w:tab/>
      </w:r>
    </w:p>
    <w:p w:rsidR="004C5DF7" w:rsidRDefault="004C5DF7" w:rsidP="00BD4A16">
      <w:pPr>
        <w:spacing w:line="360" w:lineRule="auto"/>
      </w:pPr>
    </w:p>
    <w:p w:rsidR="00561C45" w:rsidRDefault="00561C45" w:rsidP="00BD4A16">
      <w:pPr>
        <w:spacing w:line="360" w:lineRule="auto"/>
      </w:pPr>
    </w:p>
    <w:p w:rsidR="00561C45" w:rsidRDefault="00561C45" w:rsidP="00561C45">
      <w:pPr>
        <w:pStyle w:val="Ttulo2"/>
      </w:pPr>
      <w:bookmarkStart w:id="11" w:name="_Toc520837617"/>
      <w:bookmarkStart w:id="12" w:name="_Toc6175994"/>
      <w:r>
        <w:lastRenderedPageBreak/>
        <w:t>C</w:t>
      </w:r>
      <w:r w:rsidR="00544418">
        <w:t>3</w:t>
      </w:r>
      <w:r>
        <w:t xml:space="preserve"> –</w:t>
      </w:r>
      <w:r w:rsidRPr="00D13A4C">
        <w:t xml:space="preserve"> </w:t>
      </w:r>
      <w:r>
        <w:t>Valor vazio</w:t>
      </w:r>
      <w:bookmarkEnd w:id="11"/>
      <w:bookmarkEnd w:id="12"/>
    </w:p>
    <w:p w:rsidR="00561C45" w:rsidRPr="00447DD7" w:rsidRDefault="00561C45" w:rsidP="00561C45">
      <w:pPr>
        <w:rPr>
          <w:b/>
        </w:rPr>
      </w:pPr>
      <w:r w:rsidRPr="00447DD7">
        <w:rPr>
          <w:b/>
        </w:rPr>
        <w:t>Teste de Aceitação</w:t>
      </w:r>
    </w:p>
    <w:p w:rsidR="00561C45" w:rsidRDefault="00561C45" w:rsidP="00561C45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561C45" w:rsidRDefault="00561C45" w:rsidP="00561C45">
      <w:pPr>
        <w:pStyle w:val="SemEspaamento"/>
        <w:spacing w:line="276" w:lineRule="auto"/>
        <w:rPr>
          <w:color w:val="0070C0"/>
          <w:sz w:val="20"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561C45" w:rsidRPr="00031039" w:rsidRDefault="00561C45" w:rsidP="00561C45">
      <w:pPr>
        <w:pStyle w:val="SemEspaamento"/>
        <w:spacing w:line="276" w:lineRule="auto"/>
        <w:ind w:firstLine="708"/>
      </w:pPr>
      <w:r>
        <w:t xml:space="preserve">Tenho uma </w:t>
      </w:r>
      <w:r w:rsidRPr="00031039">
        <w:rPr>
          <w:i/>
        </w:rPr>
        <w:t>Conta A Pagar</w:t>
      </w:r>
    </w:p>
    <w:p w:rsidR="00561C45" w:rsidRPr="00447DD7" w:rsidRDefault="00561C45" w:rsidP="00561C45">
      <w:pPr>
        <w:pStyle w:val="SemEspaamento"/>
        <w:spacing w:line="276" w:lineRule="auto"/>
        <w:ind w:firstLine="708"/>
      </w:pPr>
    </w:p>
    <w:p w:rsidR="00561C45" w:rsidRDefault="00561C45" w:rsidP="00561C45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561C45" w:rsidRDefault="00561C45" w:rsidP="00561C45">
      <w:pPr>
        <w:pStyle w:val="SemEspaamento"/>
        <w:spacing w:line="276" w:lineRule="auto"/>
        <w:rPr>
          <w:color w:val="0070C0"/>
          <w:sz w:val="20"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210395" w:rsidRPr="00E76EE4" w:rsidRDefault="00210395" w:rsidP="00210395">
      <w:pPr>
        <w:pStyle w:val="SemEspaamento"/>
        <w:spacing w:line="276" w:lineRule="auto"/>
        <w:ind w:firstLine="708"/>
      </w:pPr>
      <w:r>
        <w:t xml:space="preserve">Encontro uma </w:t>
      </w:r>
      <w:r>
        <w:rPr>
          <w:i/>
        </w:rPr>
        <w:t xml:space="preserve">Conta A Pagar </w:t>
      </w:r>
      <w:r>
        <w:t>na lista</w:t>
      </w:r>
    </w:p>
    <w:p w:rsidR="00210395" w:rsidRDefault="00210395" w:rsidP="00210395">
      <w:pPr>
        <w:pStyle w:val="SemEspaamento"/>
        <w:spacing w:line="276" w:lineRule="auto"/>
        <w:rPr>
          <w:b/>
        </w:rPr>
      </w:pPr>
      <w:r w:rsidRPr="00855B18">
        <w:rPr>
          <w:b/>
        </w:rPr>
        <w:t>E</w:t>
      </w:r>
    </w:p>
    <w:p w:rsidR="00210395" w:rsidRPr="00E76EE4" w:rsidRDefault="00210395" w:rsidP="00210395">
      <w:pPr>
        <w:pStyle w:val="SemEspaamento"/>
        <w:spacing w:line="276" w:lineRule="auto"/>
      </w:pPr>
      <w:r>
        <w:rPr>
          <w:b/>
        </w:rPr>
        <w:tab/>
      </w:r>
      <w:r>
        <w:t>Clico em Editar</w:t>
      </w:r>
    </w:p>
    <w:p w:rsidR="00561C45" w:rsidRPr="00447DD7" w:rsidRDefault="00210395" w:rsidP="00561C45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561C45" w:rsidRPr="00752C13" w:rsidRDefault="00561C45" w:rsidP="00561C45">
      <w:pPr>
        <w:pStyle w:val="SemEspaamento"/>
        <w:spacing w:line="276" w:lineRule="auto"/>
        <w:ind w:firstLine="708"/>
      </w:pPr>
      <w:r>
        <w:t xml:space="preserve">Não preencho o campo </w:t>
      </w:r>
      <w:r>
        <w:rPr>
          <w:i/>
        </w:rPr>
        <w:t>Valor</w:t>
      </w:r>
    </w:p>
    <w:p w:rsidR="00561C45" w:rsidRPr="00447DD7" w:rsidRDefault="00561C45" w:rsidP="00561C45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561C45" w:rsidRPr="00C362B5" w:rsidRDefault="00561C45" w:rsidP="00561C45">
      <w:pPr>
        <w:pStyle w:val="SemEspaamento"/>
        <w:spacing w:line="276" w:lineRule="auto"/>
        <w:ind w:firstLine="708"/>
      </w:pPr>
      <w:r>
        <w:t xml:space="preserve">Clico no botão </w:t>
      </w:r>
      <w:r w:rsidR="00C362B5">
        <w:rPr>
          <w:i/>
        </w:rPr>
        <w:t>Salvar</w:t>
      </w:r>
    </w:p>
    <w:p w:rsidR="00561C45" w:rsidRPr="00447DD7" w:rsidRDefault="00561C45" w:rsidP="00561C45">
      <w:pPr>
        <w:pStyle w:val="SemEspaamento"/>
        <w:spacing w:line="276" w:lineRule="auto"/>
        <w:ind w:firstLine="708"/>
      </w:pPr>
    </w:p>
    <w:p w:rsidR="00561C45" w:rsidRDefault="00561C45" w:rsidP="00561C45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561C45" w:rsidRPr="00447DD7" w:rsidRDefault="00561C45" w:rsidP="00561C45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561C45" w:rsidRDefault="00561C45" w:rsidP="00561C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 xml:space="preserve">O sistema abre uma janela de Alerta “O Campo </w:t>
      </w:r>
      <w:r>
        <w:rPr>
          <w:i/>
        </w:rPr>
        <w:t>Valor</w:t>
      </w:r>
      <w:r>
        <w:t xml:space="preserve"> deve ser maior que 0.”</w:t>
      </w:r>
    </w:p>
    <w:p w:rsidR="00561C45" w:rsidRDefault="00561C45" w:rsidP="00561C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057BD0" w:rsidRDefault="00057BD0" w:rsidP="00561C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100D16" w:rsidRDefault="00100D16" w:rsidP="00100D16">
      <w:pPr>
        <w:pStyle w:val="Ttulo2"/>
      </w:pPr>
      <w:bookmarkStart w:id="13" w:name="_Toc520837618"/>
      <w:bookmarkStart w:id="14" w:name="_Toc6175995"/>
      <w:r>
        <w:t>C</w:t>
      </w:r>
      <w:r w:rsidR="00544418">
        <w:t>4</w:t>
      </w:r>
      <w:r>
        <w:t xml:space="preserve"> –</w:t>
      </w:r>
      <w:r w:rsidR="00544418">
        <w:t xml:space="preserve"> </w:t>
      </w:r>
      <w:r>
        <w:t>Data</w:t>
      </w:r>
      <w:r w:rsidR="006576DC">
        <w:t xml:space="preserve"> de Vencimento</w:t>
      </w:r>
      <w:r>
        <w:t xml:space="preserve"> Vazio</w:t>
      </w:r>
      <w:bookmarkEnd w:id="13"/>
      <w:bookmarkEnd w:id="14"/>
    </w:p>
    <w:p w:rsidR="00100D16" w:rsidRPr="00447DD7" w:rsidRDefault="00100D16" w:rsidP="00100D16">
      <w:pPr>
        <w:rPr>
          <w:b/>
        </w:rPr>
      </w:pPr>
      <w:r w:rsidRPr="00447DD7">
        <w:rPr>
          <w:b/>
        </w:rPr>
        <w:t>Teste de Aceitação</w:t>
      </w:r>
    </w:p>
    <w:p w:rsidR="00100D16" w:rsidRDefault="00100D16" w:rsidP="00100D16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100D16" w:rsidRDefault="00100D16" w:rsidP="00100D16">
      <w:pPr>
        <w:pStyle w:val="SemEspaamento"/>
        <w:spacing w:line="276" w:lineRule="auto"/>
        <w:rPr>
          <w:color w:val="0070C0"/>
          <w:sz w:val="20"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100D16" w:rsidRPr="00031039" w:rsidRDefault="00100D16" w:rsidP="00100D16">
      <w:pPr>
        <w:pStyle w:val="SemEspaamento"/>
        <w:spacing w:line="276" w:lineRule="auto"/>
        <w:ind w:firstLine="708"/>
      </w:pPr>
      <w:r>
        <w:t xml:space="preserve">Tenho uma </w:t>
      </w:r>
      <w:r w:rsidRPr="00031039">
        <w:rPr>
          <w:i/>
        </w:rPr>
        <w:t>Conta A Pagar</w:t>
      </w:r>
    </w:p>
    <w:p w:rsidR="00100D16" w:rsidRPr="00447DD7" w:rsidRDefault="00100D16" w:rsidP="00100D16">
      <w:pPr>
        <w:pStyle w:val="SemEspaamento"/>
        <w:spacing w:line="276" w:lineRule="auto"/>
        <w:ind w:firstLine="708"/>
      </w:pPr>
    </w:p>
    <w:p w:rsidR="00100D16" w:rsidRDefault="00100D16" w:rsidP="00100D16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100D16" w:rsidRDefault="00100D16" w:rsidP="00100D16">
      <w:pPr>
        <w:pStyle w:val="SemEspaamento"/>
        <w:spacing w:line="276" w:lineRule="auto"/>
        <w:rPr>
          <w:color w:val="0070C0"/>
          <w:sz w:val="20"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210395" w:rsidRPr="00E76EE4" w:rsidRDefault="00210395" w:rsidP="00210395">
      <w:pPr>
        <w:pStyle w:val="SemEspaamento"/>
        <w:spacing w:line="276" w:lineRule="auto"/>
        <w:ind w:firstLine="708"/>
      </w:pPr>
      <w:r>
        <w:t xml:space="preserve">Encontro uma </w:t>
      </w:r>
      <w:r>
        <w:rPr>
          <w:i/>
        </w:rPr>
        <w:t xml:space="preserve">Conta A Pagar </w:t>
      </w:r>
      <w:r>
        <w:t>na lista</w:t>
      </w:r>
    </w:p>
    <w:p w:rsidR="00210395" w:rsidRDefault="00210395" w:rsidP="00210395">
      <w:pPr>
        <w:pStyle w:val="SemEspaamento"/>
        <w:spacing w:line="276" w:lineRule="auto"/>
        <w:rPr>
          <w:b/>
        </w:rPr>
      </w:pPr>
      <w:r w:rsidRPr="00855B18">
        <w:rPr>
          <w:b/>
        </w:rPr>
        <w:t>E</w:t>
      </w:r>
    </w:p>
    <w:p w:rsidR="00210395" w:rsidRPr="00E76EE4" w:rsidRDefault="00210395" w:rsidP="00210395">
      <w:pPr>
        <w:pStyle w:val="SemEspaamento"/>
        <w:spacing w:line="276" w:lineRule="auto"/>
      </w:pPr>
      <w:r>
        <w:rPr>
          <w:b/>
        </w:rPr>
        <w:tab/>
      </w:r>
      <w:r>
        <w:t>Clico em Editar</w:t>
      </w:r>
    </w:p>
    <w:p w:rsidR="00210395" w:rsidRPr="00210395" w:rsidRDefault="00210395" w:rsidP="00100D16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100D16" w:rsidRDefault="00100D16" w:rsidP="00100D16">
      <w:pPr>
        <w:pStyle w:val="SemEspaamento"/>
        <w:spacing w:line="276" w:lineRule="auto"/>
        <w:ind w:firstLine="708"/>
      </w:pPr>
      <w:r>
        <w:t xml:space="preserve">Não preencho o campo </w:t>
      </w:r>
      <w:r w:rsidR="006576DC">
        <w:rPr>
          <w:i/>
        </w:rPr>
        <w:t>Data de Vencimento</w:t>
      </w:r>
    </w:p>
    <w:p w:rsidR="00100D16" w:rsidRPr="00447DD7" w:rsidRDefault="00100D16" w:rsidP="00100D16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100D16" w:rsidRDefault="00100D16" w:rsidP="00100D16">
      <w:pPr>
        <w:pStyle w:val="SemEspaamento"/>
        <w:spacing w:line="276" w:lineRule="auto"/>
        <w:ind w:firstLine="708"/>
      </w:pPr>
      <w:r>
        <w:t xml:space="preserve">Clico no botão </w:t>
      </w:r>
      <w:r w:rsidR="00C362B5">
        <w:rPr>
          <w:i/>
        </w:rPr>
        <w:t>Salvar</w:t>
      </w:r>
    </w:p>
    <w:p w:rsidR="00100D16" w:rsidRPr="00447DD7" w:rsidRDefault="00100D16" w:rsidP="00100D16">
      <w:pPr>
        <w:pStyle w:val="SemEspaamento"/>
        <w:spacing w:line="276" w:lineRule="auto"/>
        <w:ind w:firstLine="708"/>
      </w:pPr>
    </w:p>
    <w:p w:rsidR="00100D16" w:rsidRDefault="00100D16" w:rsidP="00100D16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100D16" w:rsidRPr="00447DD7" w:rsidRDefault="00100D16" w:rsidP="00100D16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100D16" w:rsidRDefault="00100D16" w:rsidP="00100D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 xml:space="preserve">O sistema abre uma janela de Alerta “O Campo </w:t>
      </w:r>
      <w:r w:rsidR="00057BD0">
        <w:rPr>
          <w:i/>
        </w:rPr>
        <w:t xml:space="preserve">Data de Vencimento </w:t>
      </w:r>
      <w:r>
        <w:t>não pode ser vazio.”</w:t>
      </w:r>
    </w:p>
    <w:p w:rsidR="00100D16" w:rsidRDefault="00100D16" w:rsidP="00100D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210395" w:rsidRDefault="00210395" w:rsidP="00100D1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</w:p>
    <w:p w:rsidR="00210395" w:rsidRDefault="00210395" w:rsidP="00210395">
      <w:pPr>
        <w:pStyle w:val="Ttulo2"/>
      </w:pPr>
      <w:bookmarkStart w:id="15" w:name="_Toc520837619"/>
      <w:bookmarkStart w:id="16" w:name="_Toc6175996"/>
      <w:r>
        <w:t>C</w:t>
      </w:r>
      <w:r w:rsidR="00544418">
        <w:t>5</w:t>
      </w:r>
      <w:r>
        <w:t xml:space="preserve"> –</w:t>
      </w:r>
      <w:r w:rsidRPr="00D13A4C">
        <w:t xml:space="preserve"> </w:t>
      </w:r>
      <w:r>
        <w:t>Data</w:t>
      </w:r>
      <w:r w:rsidR="006576DC">
        <w:t xml:space="preserve"> de Vencimento</w:t>
      </w:r>
      <w:r>
        <w:t xml:space="preserve"> Inválida</w:t>
      </w:r>
      <w:bookmarkEnd w:id="15"/>
      <w:bookmarkEnd w:id="16"/>
    </w:p>
    <w:p w:rsidR="00210395" w:rsidRPr="00447DD7" w:rsidRDefault="00210395" w:rsidP="00210395">
      <w:pPr>
        <w:rPr>
          <w:b/>
        </w:rPr>
      </w:pPr>
      <w:r w:rsidRPr="00447DD7">
        <w:rPr>
          <w:b/>
        </w:rPr>
        <w:t>Teste de Aceitação</w:t>
      </w:r>
    </w:p>
    <w:p w:rsidR="00210395" w:rsidRDefault="00210395" w:rsidP="00210395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Dado que </w:t>
      </w:r>
    </w:p>
    <w:p w:rsidR="00210395" w:rsidRPr="00447DD7" w:rsidRDefault="00210395" w:rsidP="00210395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Condição</w:t>
      </w:r>
      <w:r w:rsidRPr="002B7E69">
        <w:rPr>
          <w:color w:val="0070C0"/>
          <w:sz w:val="20"/>
        </w:rPr>
        <w:t>&gt;:</w:t>
      </w:r>
    </w:p>
    <w:p w:rsidR="00210395" w:rsidRPr="00031039" w:rsidRDefault="00210395" w:rsidP="00210395">
      <w:pPr>
        <w:pStyle w:val="SemEspaamento"/>
        <w:spacing w:line="276" w:lineRule="auto"/>
        <w:ind w:firstLine="708"/>
      </w:pPr>
      <w:r>
        <w:t xml:space="preserve">Tenho uma </w:t>
      </w:r>
      <w:r w:rsidRPr="00031039">
        <w:rPr>
          <w:i/>
        </w:rPr>
        <w:t>Conta A Pagar</w:t>
      </w:r>
    </w:p>
    <w:p w:rsidR="00210395" w:rsidRPr="00447DD7" w:rsidRDefault="00210395" w:rsidP="00210395">
      <w:pPr>
        <w:pStyle w:val="SemEspaamento"/>
        <w:spacing w:line="276" w:lineRule="auto"/>
        <w:ind w:firstLine="708"/>
      </w:pPr>
    </w:p>
    <w:p w:rsidR="00210395" w:rsidRDefault="00210395" w:rsidP="00210395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Quando </w:t>
      </w:r>
    </w:p>
    <w:p w:rsidR="00210395" w:rsidRDefault="00210395" w:rsidP="00210395">
      <w:pPr>
        <w:pStyle w:val="SemEspaamento"/>
        <w:spacing w:line="276" w:lineRule="auto"/>
        <w:rPr>
          <w:color w:val="0070C0"/>
          <w:sz w:val="20"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Ação</w:t>
      </w:r>
      <w:r w:rsidRPr="002B7E69">
        <w:rPr>
          <w:color w:val="0070C0"/>
          <w:sz w:val="20"/>
        </w:rPr>
        <w:t>&gt;:</w:t>
      </w:r>
    </w:p>
    <w:p w:rsidR="00210395" w:rsidRPr="00E76EE4" w:rsidRDefault="00210395" w:rsidP="00210395">
      <w:pPr>
        <w:pStyle w:val="SemEspaamento"/>
        <w:spacing w:line="276" w:lineRule="auto"/>
        <w:ind w:firstLine="708"/>
      </w:pPr>
      <w:r>
        <w:t xml:space="preserve">Encontro uma </w:t>
      </w:r>
      <w:r>
        <w:rPr>
          <w:i/>
        </w:rPr>
        <w:t xml:space="preserve">Conta A Pagar </w:t>
      </w:r>
      <w:r>
        <w:t>na lista</w:t>
      </w:r>
    </w:p>
    <w:p w:rsidR="00210395" w:rsidRDefault="00210395" w:rsidP="00210395">
      <w:pPr>
        <w:pStyle w:val="SemEspaamento"/>
        <w:spacing w:line="276" w:lineRule="auto"/>
        <w:rPr>
          <w:b/>
        </w:rPr>
      </w:pPr>
      <w:r w:rsidRPr="00855B18">
        <w:rPr>
          <w:b/>
        </w:rPr>
        <w:t>E</w:t>
      </w:r>
    </w:p>
    <w:p w:rsidR="00210395" w:rsidRPr="00E76EE4" w:rsidRDefault="00210395" w:rsidP="00210395">
      <w:pPr>
        <w:pStyle w:val="SemEspaamento"/>
        <w:spacing w:line="276" w:lineRule="auto"/>
      </w:pPr>
      <w:r>
        <w:rPr>
          <w:b/>
        </w:rPr>
        <w:tab/>
      </w:r>
      <w:r>
        <w:t>Clico em Editar</w:t>
      </w:r>
    </w:p>
    <w:p w:rsidR="00210395" w:rsidRPr="00210395" w:rsidRDefault="00210395" w:rsidP="00210395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210395" w:rsidRDefault="00210395" w:rsidP="00210395">
      <w:pPr>
        <w:pStyle w:val="SemEspaamento"/>
        <w:spacing w:line="276" w:lineRule="auto"/>
        <w:ind w:firstLine="708"/>
      </w:pPr>
      <w:r>
        <w:t xml:space="preserve">No campo </w:t>
      </w:r>
      <w:r w:rsidR="006576DC">
        <w:rPr>
          <w:i/>
        </w:rPr>
        <w:t xml:space="preserve">Data de Vencimento </w:t>
      </w:r>
      <w:r>
        <w:t>digito uma data inválida</w:t>
      </w:r>
    </w:p>
    <w:p w:rsidR="00210395" w:rsidRPr="00447DD7" w:rsidRDefault="00210395" w:rsidP="00210395">
      <w:pPr>
        <w:pStyle w:val="SemEspaamento"/>
        <w:spacing w:line="276" w:lineRule="auto"/>
        <w:rPr>
          <w:b/>
        </w:rPr>
      </w:pPr>
      <w:r>
        <w:rPr>
          <w:b/>
        </w:rPr>
        <w:t>E</w:t>
      </w:r>
    </w:p>
    <w:p w:rsidR="00210395" w:rsidRDefault="00210395" w:rsidP="00210395">
      <w:pPr>
        <w:pStyle w:val="SemEspaamento"/>
        <w:spacing w:line="276" w:lineRule="auto"/>
        <w:ind w:firstLine="708"/>
      </w:pPr>
      <w:r>
        <w:t xml:space="preserve">Clico no botão </w:t>
      </w:r>
      <w:r>
        <w:rPr>
          <w:i/>
        </w:rPr>
        <w:t>Salvar</w:t>
      </w:r>
    </w:p>
    <w:p w:rsidR="00210395" w:rsidRPr="00447DD7" w:rsidRDefault="00210395" w:rsidP="00210395">
      <w:pPr>
        <w:pStyle w:val="SemEspaamento"/>
        <w:spacing w:line="276" w:lineRule="auto"/>
        <w:ind w:firstLine="708"/>
      </w:pPr>
    </w:p>
    <w:p w:rsidR="00210395" w:rsidRDefault="00210395" w:rsidP="00210395">
      <w:pPr>
        <w:pStyle w:val="SemEspaamento"/>
        <w:spacing w:line="276" w:lineRule="auto"/>
        <w:rPr>
          <w:b/>
        </w:rPr>
      </w:pPr>
      <w:r w:rsidRPr="00447DD7">
        <w:rPr>
          <w:b/>
        </w:rPr>
        <w:t xml:space="preserve">Então </w:t>
      </w:r>
    </w:p>
    <w:p w:rsidR="00210395" w:rsidRPr="00447DD7" w:rsidRDefault="00210395" w:rsidP="00210395">
      <w:pPr>
        <w:pStyle w:val="SemEspaamento"/>
        <w:spacing w:line="276" w:lineRule="auto"/>
        <w:rPr>
          <w:b/>
        </w:rPr>
      </w:pPr>
      <w:r w:rsidRPr="002B7E69">
        <w:rPr>
          <w:color w:val="0070C0"/>
          <w:sz w:val="20"/>
        </w:rPr>
        <w:t>&lt;</w:t>
      </w:r>
      <w:r>
        <w:rPr>
          <w:color w:val="0070C0"/>
          <w:sz w:val="20"/>
        </w:rPr>
        <w:t>Resultado</w:t>
      </w:r>
      <w:r w:rsidRPr="002B7E69">
        <w:rPr>
          <w:color w:val="0070C0"/>
          <w:sz w:val="20"/>
        </w:rPr>
        <w:t>&gt;:</w:t>
      </w:r>
    </w:p>
    <w:p w:rsidR="00210395" w:rsidRDefault="00210395" w:rsidP="0021039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</w:pPr>
      <w:r w:rsidRPr="00447DD7">
        <w:tab/>
      </w:r>
      <w:r>
        <w:t xml:space="preserve">O sistema abre uma janela de Alerta “O Campo </w:t>
      </w:r>
      <w:r w:rsidR="006868DF">
        <w:rPr>
          <w:i/>
        </w:rPr>
        <w:t xml:space="preserve">Data de Vencimento </w:t>
      </w:r>
      <w:r w:rsidRPr="006868DF">
        <w:t>não é válido</w:t>
      </w:r>
      <w:r>
        <w:t>.”</w:t>
      </w:r>
    </w:p>
    <w:p w:rsidR="00100D16" w:rsidRDefault="00100D16" w:rsidP="00BD4A16">
      <w:pPr>
        <w:spacing w:line="360" w:lineRule="auto"/>
      </w:pPr>
    </w:p>
    <w:sectPr w:rsidR="00100D16" w:rsidSect="00E33422">
      <w:headerReference w:type="default" r:id="rId8"/>
      <w:footerReference w:type="default" r:id="rId9"/>
      <w:pgSz w:w="11906" w:h="16838"/>
      <w:pgMar w:top="1701" w:right="113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4D5" w:rsidRDefault="006714D5" w:rsidP="00E33422">
      <w:pPr>
        <w:spacing w:after="0" w:line="240" w:lineRule="auto"/>
      </w:pPr>
      <w:r>
        <w:separator/>
      </w:r>
    </w:p>
  </w:endnote>
  <w:endnote w:type="continuationSeparator" w:id="0">
    <w:p w:rsidR="006714D5" w:rsidRDefault="006714D5" w:rsidP="00E33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19748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13743" w:rsidRDefault="00E13743" w:rsidP="008544AD">
            <w:pPr>
              <w:pStyle w:val="Rodap"/>
              <w:pBdr>
                <w:top w:val="single" w:sz="8" w:space="1" w:color="A6A6A6" w:themeColor="background1" w:themeShade="A6"/>
              </w:pBdr>
              <w:jc w:val="right"/>
            </w:pPr>
            <w: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FE44AC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FE44AC">
              <w:rPr>
                <w:b/>
                <w:bCs/>
                <w:noProof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E33422" w:rsidRDefault="00E334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4D5" w:rsidRDefault="006714D5" w:rsidP="00E33422">
      <w:pPr>
        <w:spacing w:after="0" w:line="240" w:lineRule="auto"/>
      </w:pPr>
      <w:r>
        <w:separator/>
      </w:r>
    </w:p>
  </w:footnote>
  <w:footnote w:type="continuationSeparator" w:id="0">
    <w:p w:rsidR="006714D5" w:rsidRDefault="006714D5" w:rsidP="00E33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422" w:rsidRPr="00E33422" w:rsidRDefault="00D86FA7" w:rsidP="00E33422">
    <w:pPr>
      <w:jc w:val="right"/>
      <w:rPr>
        <w:szCs w:val="32"/>
      </w:rPr>
    </w:pPr>
    <w:r w:rsidRPr="00D86FA7">
      <w:rPr>
        <w:b/>
        <w:szCs w:val="32"/>
      </w:rPr>
      <w:t>1.3. Alteração de Contas A Pagar</w:t>
    </w:r>
    <w:r>
      <w:rPr>
        <w:b/>
        <w:szCs w:val="32"/>
      </w:rPr>
      <w:t xml:space="preserve"> </w:t>
    </w:r>
    <w:r w:rsidR="00E33422" w:rsidRPr="00E33422">
      <w:rPr>
        <w:rFonts w:ascii="Consolas" w:hAnsi="Consolas"/>
        <w:sz w:val="20"/>
        <w:szCs w:val="32"/>
      </w:rPr>
      <w:t>&lt;v 1.0.0&gt;</w:t>
    </w:r>
  </w:p>
  <w:p w:rsidR="005617C9" w:rsidRPr="005617C9" w:rsidRDefault="00E33422" w:rsidP="005617C9">
    <w:pPr>
      <w:pStyle w:val="Cabealho"/>
      <w:pBdr>
        <w:bottom w:val="single" w:sz="8" w:space="1" w:color="A6A6A6" w:themeColor="background1" w:themeShade="A6"/>
      </w:pBdr>
      <w:jc w:val="right"/>
      <w:rPr>
        <w:b/>
        <w:i/>
        <w:sz w:val="20"/>
      </w:rPr>
    </w:pPr>
    <w:r w:rsidRPr="00E33422">
      <w:rPr>
        <w:b/>
        <w:sz w:val="20"/>
      </w:rPr>
      <w:t xml:space="preserve">Projeto </w:t>
    </w:r>
    <w:r w:rsidR="00BB7965"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245E78E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7AA"/>
    <w:rsid w:val="00031039"/>
    <w:rsid w:val="00057BD0"/>
    <w:rsid w:val="000637AA"/>
    <w:rsid w:val="000F1DDE"/>
    <w:rsid w:val="00100D16"/>
    <w:rsid w:val="00196816"/>
    <w:rsid w:val="001B1385"/>
    <w:rsid w:val="00207EE0"/>
    <w:rsid w:val="00210395"/>
    <w:rsid w:val="002E73F6"/>
    <w:rsid w:val="00355245"/>
    <w:rsid w:val="00392810"/>
    <w:rsid w:val="003C39C8"/>
    <w:rsid w:val="00412A27"/>
    <w:rsid w:val="00430BE9"/>
    <w:rsid w:val="00493F2E"/>
    <w:rsid w:val="004A1518"/>
    <w:rsid w:val="004C5DF7"/>
    <w:rsid w:val="004D55FD"/>
    <w:rsid w:val="004F7D59"/>
    <w:rsid w:val="005146D9"/>
    <w:rsid w:val="00544418"/>
    <w:rsid w:val="00546331"/>
    <w:rsid w:val="005617C9"/>
    <w:rsid w:val="00561C45"/>
    <w:rsid w:val="00564E21"/>
    <w:rsid w:val="006576DC"/>
    <w:rsid w:val="006714D5"/>
    <w:rsid w:val="006868DF"/>
    <w:rsid w:val="006D5194"/>
    <w:rsid w:val="006D5321"/>
    <w:rsid w:val="00791EE9"/>
    <w:rsid w:val="008544AD"/>
    <w:rsid w:val="00855B18"/>
    <w:rsid w:val="008D1106"/>
    <w:rsid w:val="00953AAB"/>
    <w:rsid w:val="00961582"/>
    <w:rsid w:val="00B375D1"/>
    <w:rsid w:val="00B85A24"/>
    <w:rsid w:val="00BB7965"/>
    <w:rsid w:val="00BD4A16"/>
    <w:rsid w:val="00C362B5"/>
    <w:rsid w:val="00C45639"/>
    <w:rsid w:val="00C75C95"/>
    <w:rsid w:val="00C842BC"/>
    <w:rsid w:val="00CC7A34"/>
    <w:rsid w:val="00D13A4C"/>
    <w:rsid w:val="00D520B7"/>
    <w:rsid w:val="00D85FF9"/>
    <w:rsid w:val="00D86FA7"/>
    <w:rsid w:val="00DA0E04"/>
    <w:rsid w:val="00DF37A1"/>
    <w:rsid w:val="00E13743"/>
    <w:rsid w:val="00E33422"/>
    <w:rsid w:val="00E76EE4"/>
    <w:rsid w:val="00E847AA"/>
    <w:rsid w:val="00F050A3"/>
    <w:rsid w:val="00F8148B"/>
    <w:rsid w:val="00FA7BCB"/>
    <w:rsid w:val="00FB7A3B"/>
    <w:rsid w:val="00FC0A5E"/>
    <w:rsid w:val="00FE44AC"/>
    <w:rsid w:val="00FE7540"/>
    <w:rsid w:val="00FF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AC3C0F-C2EB-4B69-84B1-81B593AA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D4A16"/>
    <w:pPr>
      <w:numPr>
        <w:numId w:val="1"/>
      </w:numPr>
      <w:spacing w:line="240" w:lineRule="auto"/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BD4A16"/>
    <w:pPr>
      <w:numPr>
        <w:ilvl w:val="1"/>
        <w:numId w:val="1"/>
      </w:numPr>
      <w:spacing w:line="240" w:lineRule="auto"/>
      <w:outlineLvl w:val="1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422"/>
  </w:style>
  <w:style w:type="paragraph" w:styleId="Rodap">
    <w:name w:val="footer"/>
    <w:basedOn w:val="Normal"/>
    <w:link w:val="RodapChar"/>
    <w:uiPriority w:val="99"/>
    <w:unhideWhenUsed/>
    <w:rsid w:val="00E334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422"/>
  </w:style>
  <w:style w:type="paragraph" w:styleId="PargrafodaLista">
    <w:name w:val="List Paragraph"/>
    <w:basedOn w:val="Normal"/>
    <w:uiPriority w:val="34"/>
    <w:qFormat/>
    <w:rsid w:val="00D520B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D4A16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BD4A16"/>
    <w:rPr>
      <w:b/>
    </w:rPr>
  </w:style>
  <w:style w:type="paragraph" w:customStyle="1" w:styleId="Tabletext">
    <w:name w:val="Tabletext"/>
    <w:basedOn w:val="Normal"/>
    <w:uiPriority w:val="99"/>
    <w:rsid w:val="00D520B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table" w:styleId="Tabelacomgrade">
    <w:name w:val="Table Grid"/>
    <w:basedOn w:val="Tabelanormal"/>
    <w:uiPriority w:val="59"/>
    <w:rsid w:val="00355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2A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F12A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F12A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F12A3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4C5D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Modelos%20Personalizados%20do%20Office\N.N.N%20TN%20-%20EPN%20-%20EUN%20-%20Nome%20Est&#243;ria%20de%20Usu&#225;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3C181-B101-4A65-BB03-33D94E03A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N.N.N TN - EPN - EUN - Nome Estória de Usuário.dotx</Template>
  <TotalTime>75</TotalTime>
  <Pages>1</Pages>
  <Words>537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A de Souza</dc:creator>
  <cp:keywords/>
  <dc:description/>
  <cp:lastModifiedBy>Ederson Antonio de Souza</cp:lastModifiedBy>
  <cp:revision>23</cp:revision>
  <dcterms:created xsi:type="dcterms:W3CDTF">2018-08-02T23:57:00Z</dcterms:created>
  <dcterms:modified xsi:type="dcterms:W3CDTF">2019-04-15T02:13:00Z</dcterms:modified>
</cp:coreProperties>
</file>