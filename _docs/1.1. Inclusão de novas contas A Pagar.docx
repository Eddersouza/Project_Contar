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0139B9" w:rsidP="00F8148B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>1.1</w:t>
      </w:r>
      <w:r w:rsidR="00537314">
        <w:rPr>
          <w:b/>
          <w:sz w:val="32"/>
          <w:szCs w:val="32"/>
        </w:rPr>
        <w:t>.</w:t>
      </w:r>
      <w:r w:rsidR="00537314" w:rsidRPr="00537314">
        <w:rPr>
          <w:b/>
          <w:sz w:val="32"/>
          <w:szCs w:val="32"/>
        </w:rPr>
        <w:t xml:space="preserve"> Inclusão de novas contas A Pagar</w:t>
      </w:r>
      <w:r w:rsidR="00537314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D13A4C" w:rsidRPr="00D13A4C" w:rsidRDefault="00537314" w:rsidP="00F8148B">
      <w:pPr>
        <w:jc w:val="right"/>
        <w:rPr>
          <w:b/>
          <w:szCs w:val="32"/>
        </w:rPr>
      </w:pPr>
      <w:r w:rsidRPr="00537314">
        <w:rPr>
          <w:b/>
          <w:sz w:val="28"/>
          <w:szCs w:val="32"/>
        </w:rPr>
        <w:t xml:space="preserve">1. </w:t>
      </w:r>
      <w:r w:rsidR="000139B9" w:rsidRPr="000139B9">
        <w:rPr>
          <w:b/>
          <w:sz w:val="28"/>
          <w:szCs w:val="32"/>
        </w:rPr>
        <w:t>Controle de Contas a Pagar</w:t>
      </w:r>
    </w:p>
    <w:p w:rsidR="00E847AA" w:rsidRPr="00E847AA" w:rsidRDefault="003105BE" w:rsidP="00F8148B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F8148B" w:rsidRPr="00E847AA" w:rsidRDefault="00F8148B" w:rsidP="00F8148B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 w:rsidR="003105BE"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 w:rsidP="00CD7B41">
          <w:pPr>
            <w:pStyle w:val="CabealhodoSumrio"/>
          </w:pPr>
          <w:r w:rsidRPr="00FF12A3">
            <w:t>Sumário</w:t>
          </w:r>
        </w:p>
        <w:p w:rsidR="006903AE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12300" w:history="1">
            <w:r w:rsidR="006903AE" w:rsidRPr="00534631">
              <w:rPr>
                <w:rStyle w:val="Hyperlink"/>
                <w:noProof/>
              </w:rPr>
              <w:t>1.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Opções Gerais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_Toc6512300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3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1" w:history="1">
            <w:r w:rsidR="006903AE" w:rsidRPr="00534631">
              <w:rPr>
                <w:rStyle w:val="Hyperlink"/>
                <w:noProof/>
              </w:rPr>
              <w:t>1.1.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Sobre o documento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_Toc6512301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3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2" w:history="1">
            <w:r w:rsidR="006903AE" w:rsidRPr="00534631">
              <w:rPr>
                <w:rStyle w:val="Hyperlink"/>
                <w:noProof/>
              </w:rPr>
              <w:t>1.2.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Sobre a Etapa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_Toc6512302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3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3" w:history="1">
            <w:r w:rsidR="006903AE" w:rsidRPr="00534631">
              <w:rPr>
                <w:rStyle w:val="Hyperlink"/>
                <w:noProof/>
              </w:rPr>
              <w:t>2.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1.1. Inclusão de novas contas A Pagar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_Toc6512303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4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4" w:history="1">
            <w:r w:rsidR="006903AE" w:rsidRPr="00534631">
              <w:rPr>
                <w:rStyle w:val="Hyperlink"/>
                <w:noProof/>
              </w:rPr>
              <w:t>2.1.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Quem?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_Toc6512304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4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5" w:history="1">
            <w:r w:rsidR="006903AE" w:rsidRPr="00534631">
              <w:rPr>
                <w:rStyle w:val="Hyperlink"/>
                <w:noProof/>
              </w:rPr>
              <w:t>2.2.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O que?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_Toc6512305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4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6" w:history="1">
            <w:r w:rsidR="006903AE" w:rsidRPr="00534631">
              <w:rPr>
                <w:rStyle w:val="Hyperlink"/>
                <w:noProof/>
              </w:rPr>
              <w:t>2.3.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Por que?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_Toc6512306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4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7" w:history="1">
            <w:r w:rsidR="006903AE" w:rsidRPr="00534631">
              <w:rPr>
                <w:rStyle w:val="Hyperlink"/>
                <w:noProof/>
              </w:rPr>
              <w:t>3.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Confirmação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_Toc6512307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5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8" w:history="1">
            <w:r w:rsidR="006903AE" w:rsidRPr="00534631">
              <w:rPr>
                <w:rStyle w:val="Hyperlink"/>
                <w:noProof/>
              </w:rPr>
              <w:t>3.1.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C1 – Nome Vazio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_Toc6512308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5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09" w:history="1">
            <w:r w:rsidR="006903AE" w:rsidRPr="00534631">
              <w:rPr>
                <w:rStyle w:val="Hyperlink"/>
                <w:noProof/>
              </w:rPr>
              <w:t>3.2.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C2 – Nome menor que três caracteres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_Toc6512309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5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0" w:history="1">
            <w:r w:rsidR="006903AE" w:rsidRPr="00534631">
              <w:rPr>
                <w:rStyle w:val="Hyperlink"/>
                <w:noProof/>
              </w:rPr>
              <w:t>3.3.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C3 – Nome maior que vinte caracteres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_Toc6512310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5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1" w:history="1">
            <w:r w:rsidR="006903AE" w:rsidRPr="00534631">
              <w:rPr>
                <w:rStyle w:val="Hyperlink"/>
                <w:noProof/>
              </w:rPr>
              <w:t>3.4.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C4 – Valor vazio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_Toc6512311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6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2" w:history="1">
            <w:r w:rsidR="006903AE" w:rsidRPr="00534631">
              <w:rPr>
                <w:rStyle w:val="Hyperlink"/>
                <w:noProof/>
              </w:rPr>
              <w:t>3.5.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C5 –Data Vazio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_Toc6512312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6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3" w:history="1">
            <w:r w:rsidR="006903AE" w:rsidRPr="00534631">
              <w:rPr>
                <w:rStyle w:val="Hyperlink"/>
                <w:noProof/>
              </w:rPr>
              <w:t>3.6.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C6 – Data Inválida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_Toc6512313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6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6903AE" w:rsidRDefault="000B3CE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512314" w:history="1">
            <w:r w:rsidR="006903AE" w:rsidRPr="00534631">
              <w:rPr>
                <w:rStyle w:val="Hyperlink"/>
                <w:noProof/>
              </w:rPr>
              <w:t>3.7.</w:t>
            </w:r>
            <w:r w:rsidR="006903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903AE" w:rsidRPr="00534631">
              <w:rPr>
                <w:rStyle w:val="Hyperlink"/>
                <w:noProof/>
              </w:rPr>
              <w:t>C7 – Conta Válida</w:t>
            </w:r>
            <w:r w:rsidR="006903AE">
              <w:rPr>
                <w:noProof/>
                <w:webHidden/>
              </w:rPr>
              <w:tab/>
            </w:r>
            <w:r w:rsidR="006903AE">
              <w:rPr>
                <w:noProof/>
                <w:webHidden/>
              </w:rPr>
              <w:fldChar w:fldCharType="begin"/>
            </w:r>
            <w:r w:rsidR="006903AE">
              <w:rPr>
                <w:noProof/>
                <w:webHidden/>
              </w:rPr>
              <w:instrText xml:space="preserve"> PAGEREF _Toc6512314 \h </w:instrText>
            </w:r>
            <w:r w:rsidR="006903AE">
              <w:rPr>
                <w:noProof/>
                <w:webHidden/>
              </w:rPr>
            </w:r>
            <w:r w:rsidR="006903AE">
              <w:rPr>
                <w:noProof/>
                <w:webHidden/>
              </w:rPr>
              <w:fldChar w:fldCharType="separate"/>
            </w:r>
            <w:r w:rsidR="006903AE">
              <w:rPr>
                <w:noProof/>
                <w:webHidden/>
              </w:rPr>
              <w:t>7</w:t>
            </w:r>
            <w:r w:rsidR="006903AE"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CD7B41">
      <w:pPr>
        <w:pStyle w:val="Ttulo1"/>
      </w:pPr>
      <w:bookmarkStart w:id="0" w:name="_Toc6512300"/>
      <w:r w:rsidRPr="00D520B7">
        <w:lastRenderedPageBreak/>
        <w:t xml:space="preserve">Opções </w:t>
      </w:r>
      <w:r w:rsidRPr="00CD7B41">
        <w:t>Gerais</w:t>
      </w:r>
      <w:bookmarkEnd w:id="0"/>
    </w:p>
    <w:p w:rsidR="00D520B7" w:rsidRDefault="00CD7B41" w:rsidP="00CD7B41">
      <w:pPr>
        <w:pStyle w:val="Ttulo2"/>
      </w:pPr>
      <w:r>
        <w:t xml:space="preserve"> </w:t>
      </w:r>
      <w:bookmarkStart w:id="1" w:name="_Toc6512301"/>
      <w:r w:rsidR="00D520B7" w:rsidRPr="00D520B7">
        <w:t xml:space="preserve">Sobre o </w:t>
      </w:r>
      <w:r w:rsidR="00D520B7"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537314" w:rsidP="002F119D">
            <w:pPr>
              <w:pStyle w:val="Tabletext"/>
              <w:jc w:val="center"/>
            </w:pPr>
            <w:r>
              <w:t>14</w:t>
            </w:r>
            <w:r w:rsidR="00D520B7">
              <w:t>/</w:t>
            </w:r>
            <w:r>
              <w:t>04</w:t>
            </w:r>
            <w:r w:rsidR="00D520B7">
              <w:t>/</w:t>
            </w:r>
            <w:r>
              <w:t>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</w:pPr>
            <w:r>
              <w:t>1.0</w:t>
            </w:r>
            <w:r w:rsidR="00C827D2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C827D2" w:rsidP="002F119D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C827D2" w:rsidP="002F119D">
            <w:pPr>
              <w:pStyle w:val="Tabletext"/>
            </w:pPr>
            <w:r>
              <w:t>Ederson A de Souza</w:t>
            </w: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CD7B41">
      <w:pPr>
        <w:pStyle w:val="Ttulo2"/>
      </w:pPr>
      <w:bookmarkStart w:id="2" w:name="_Toc6512302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2F119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C827D2" w:rsidP="002F119D">
            <w:pPr>
              <w:rPr>
                <w:u w:val="single"/>
              </w:rPr>
            </w:pPr>
            <w:r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/>
        </w:tc>
      </w:tr>
      <w:tr w:rsidR="00CC7A34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0139B9" w:rsidP="00644822">
            <w:r>
              <w:t>1.</w:t>
            </w:r>
            <w:r w:rsidR="00CC7A34">
              <w:t xml:space="preserve">  </w:t>
            </w:r>
            <w:r w:rsidRPr="0089036A">
              <w:t>Controle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68765C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D594E" w:rsidRDefault="003D594E" w:rsidP="003D594E">
            <w:pPr>
              <w:pStyle w:val="PargrafodaLista"/>
              <w:numPr>
                <w:ilvl w:val="1"/>
                <w:numId w:val="10"/>
              </w:numPr>
              <w:rPr>
                <w:b/>
              </w:rPr>
            </w:pPr>
            <w:r w:rsidRPr="00537314">
              <w:t>Inclusão de novas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C827D2" w:rsidRPr="00C827D2" w:rsidRDefault="000139B9" w:rsidP="000139B9">
      <w:pPr>
        <w:pStyle w:val="Ttulo1"/>
      </w:pPr>
      <w:bookmarkStart w:id="3" w:name="_Toc6512303"/>
      <w:r w:rsidRPr="000139B9">
        <w:lastRenderedPageBreak/>
        <w:t>1.1. Inclusão de novas contas A Pagar</w:t>
      </w:r>
      <w:bookmarkEnd w:id="3"/>
    </w:p>
    <w:p w:rsidR="000F1DDE" w:rsidRDefault="00FC0A5E" w:rsidP="00CD7B41">
      <w:pPr>
        <w:pStyle w:val="Ttulo2"/>
      </w:pPr>
      <w:bookmarkStart w:id="4" w:name="_Toc6512304"/>
      <w:r>
        <w:t>Quem?</w:t>
      </w:r>
      <w:bookmarkEnd w:id="4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CD0584" w:rsidP="00BD4A16">
      <w:pPr>
        <w:spacing w:line="360" w:lineRule="auto"/>
      </w:pPr>
      <w:r>
        <w:t>Sendo um usuário</w:t>
      </w:r>
      <w:r w:rsidR="00031DFE">
        <w:t xml:space="preserve"> com permissão de “Incluir Conta”</w:t>
      </w:r>
    </w:p>
    <w:p w:rsidR="00BD4A16" w:rsidRDefault="00BD4A16" w:rsidP="00355245"/>
    <w:p w:rsidR="00FC0A5E" w:rsidRDefault="00FC0A5E" w:rsidP="00CD7B41">
      <w:pPr>
        <w:pStyle w:val="Ttulo2"/>
      </w:pPr>
      <w:bookmarkStart w:id="5" w:name="_Toc6512305"/>
      <w:r>
        <w:t>O que?</w:t>
      </w:r>
      <w:bookmarkEnd w:id="5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CD0584" w:rsidP="006F04DA">
      <w:pPr>
        <w:spacing w:line="360" w:lineRule="auto"/>
        <w:ind w:firstLine="360"/>
      </w:pPr>
      <w:r>
        <w:t xml:space="preserve">Eu quero cadastrar uma Conta A Pagar com os dados </w:t>
      </w:r>
    </w:p>
    <w:p w:rsidR="00CD0584" w:rsidRPr="00985C60" w:rsidRDefault="00CD0584" w:rsidP="009B04B0">
      <w:pPr>
        <w:pStyle w:val="PargrafodaLista"/>
        <w:numPr>
          <w:ilvl w:val="0"/>
          <w:numId w:val="3"/>
        </w:numPr>
        <w:spacing w:line="360" w:lineRule="auto"/>
        <w:rPr>
          <w:i/>
        </w:rPr>
      </w:pPr>
      <w:r w:rsidRPr="00985C60">
        <w:rPr>
          <w:i/>
        </w:rPr>
        <w:t>Nome</w:t>
      </w:r>
    </w:p>
    <w:p w:rsidR="00CD0584" w:rsidRPr="00985C60" w:rsidRDefault="00CD0584" w:rsidP="009B04B0">
      <w:pPr>
        <w:pStyle w:val="PargrafodaLista"/>
        <w:numPr>
          <w:ilvl w:val="0"/>
          <w:numId w:val="3"/>
        </w:numPr>
        <w:spacing w:line="360" w:lineRule="auto"/>
        <w:rPr>
          <w:i/>
        </w:rPr>
      </w:pPr>
      <w:r w:rsidRPr="00985C60">
        <w:rPr>
          <w:i/>
        </w:rPr>
        <w:t>Valor</w:t>
      </w:r>
    </w:p>
    <w:p w:rsidR="00CD0584" w:rsidRPr="00985C60" w:rsidRDefault="00CD0584" w:rsidP="009B04B0">
      <w:pPr>
        <w:pStyle w:val="PargrafodaLista"/>
        <w:numPr>
          <w:ilvl w:val="0"/>
          <w:numId w:val="3"/>
        </w:numPr>
        <w:spacing w:line="360" w:lineRule="auto"/>
        <w:rPr>
          <w:i/>
        </w:rPr>
      </w:pPr>
      <w:r w:rsidRPr="00985C60">
        <w:rPr>
          <w:i/>
        </w:rPr>
        <w:t>Data de Vencimento</w:t>
      </w:r>
    </w:p>
    <w:p w:rsidR="00BD4A16" w:rsidRDefault="00BD4A16" w:rsidP="00355245"/>
    <w:p w:rsidR="00FC0A5E" w:rsidRDefault="00FC0A5E" w:rsidP="00CD7B41">
      <w:pPr>
        <w:pStyle w:val="Ttulo2"/>
      </w:pPr>
      <w:bookmarkStart w:id="6" w:name="_Toc6512306"/>
      <w:r>
        <w:t>Por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A46F46" w:rsidP="00BD4A16">
      <w:pPr>
        <w:spacing w:line="360" w:lineRule="auto"/>
      </w:pPr>
      <w:r>
        <w:tab/>
      </w:r>
      <w:r w:rsidR="006F04DA">
        <w:t>Para poder acompanhar minhas dividas</w:t>
      </w:r>
    </w:p>
    <w:p w:rsidR="004C5DF7" w:rsidRDefault="004C5DF7">
      <w:r>
        <w:br w:type="page"/>
      </w:r>
    </w:p>
    <w:p w:rsidR="004C5DF7" w:rsidRDefault="004C5DF7" w:rsidP="00CD7B41">
      <w:pPr>
        <w:pStyle w:val="Ttulo1"/>
      </w:pPr>
      <w:bookmarkStart w:id="7" w:name="_Toc6512307"/>
      <w:r>
        <w:lastRenderedPageBreak/>
        <w:t>Confirmação</w:t>
      </w:r>
      <w:bookmarkEnd w:id="7"/>
    </w:p>
    <w:p w:rsidR="004C5DF7" w:rsidRDefault="004C5DF7" w:rsidP="00CD7B41">
      <w:pPr>
        <w:pStyle w:val="Ttulo2"/>
      </w:pPr>
      <w:bookmarkStart w:id="8" w:name="_Toc6512308"/>
      <w:r>
        <w:t>C</w:t>
      </w:r>
      <w:r w:rsidR="00985C60">
        <w:t>1</w:t>
      </w:r>
      <w:r>
        <w:t xml:space="preserve"> –</w:t>
      </w:r>
      <w:r w:rsidRPr="00D13A4C">
        <w:t xml:space="preserve"> </w:t>
      </w:r>
      <w:r w:rsidR="00985C60">
        <w:t>Nome Vazio</w:t>
      </w:r>
      <w:bookmarkEnd w:id="8"/>
    </w:p>
    <w:p w:rsidR="004C5DF7" w:rsidRPr="00447DD7" w:rsidRDefault="004C5DF7" w:rsidP="004C5DF7">
      <w:pPr>
        <w:rPr>
          <w:b/>
        </w:rPr>
      </w:pPr>
      <w:r w:rsidRPr="00447DD7">
        <w:rPr>
          <w:b/>
        </w:rPr>
        <w:t>Teste de Aceitação</w:t>
      </w: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4C5DF7" w:rsidRDefault="00985C60" w:rsidP="004C5DF7">
      <w:pPr>
        <w:pStyle w:val="SemEspaamento"/>
        <w:spacing w:line="276" w:lineRule="auto"/>
        <w:ind w:firstLine="708"/>
      </w:pPr>
      <w:r>
        <w:t xml:space="preserve">Não preencho o campo </w:t>
      </w:r>
      <w:r w:rsidRPr="00985C60">
        <w:rPr>
          <w:i/>
        </w:rPr>
        <w:t>Nome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4C5DF7" w:rsidRDefault="002441BD" w:rsidP="004C5DF7">
      <w:pPr>
        <w:pStyle w:val="SemEspaamento"/>
        <w:spacing w:line="276" w:lineRule="auto"/>
        <w:ind w:firstLine="708"/>
      </w:pPr>
      <w:r>
        <w:t>Tento incluir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4C5DF7" w:rsidRDefault="004C5DF7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2441BD">
        <w:t>O sistema a</w:t>
      </w:r>
      <w:r w:rsidR="00985C60">
        <w:t xml:space="preserve">lerta “O Campo </w:t>
      </w:r>
      <w:r w:rsidR="00985C60" w:rsidRPr="003B7E75">
        <w:rPr>
          <w:i/>
        </w:rPr>
        <w:t>Nome</w:t>
      </w:r>
      <w:r w:rsidR="00985C60">
        <w:t xml:space="preserve"> </w:t>
      </w:r>
      <w:r w:rsidR="00415BD9">
        <w:t>é obrigatório</w:t>
      </w:r>
      <w:r w:rsidR="002441BD">
        <w:t>. ”.</w:t>
      </w:r>
    </w:p>
    <w:p w:rsidR="00985C60" w:rsidRDefault="00985C60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752C13" w:rsidRDefault="00752C13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r>
        <w:t xml:space="preserve"> </w:t>
      </w:r>
      <w:bookmarkStart w:id="9" w:name="_Toc6512309"/>
      <w:r>
        <w:t>C</w:t>
      </w:r>
      <w:r w:rsidR="003B7E75">
        <w:t>2</w:t>
      </w:r>
      <w:r>
        <w:t xml:space="preserve"> –</w:t>
      </w:r>
      <w:r w:rsidRPr="00D13A4C">
        <w:t xml:space="preserve"> </w:t>
      </w:r>
      <w:r>
        <w:t xml:space="preserve">Nome menor que </w:t>
      </w:r>
      <w:r w:rsidR="003B7E75">
        <w:t>três</w:t>
      </w:r>
      <w:r>
        <w:t xml:space="preserve"> caracteres</w:t>
      </w:r>
      <w:bookmarkEnd w:id="9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Pr="003B7E75" w:rsidRDefault="00985C60" w:rsidP="00985C60">
      <w:pPr>
        <w:pStyle w:val="SemEspaamento"/>
        <w:spacing w:line="276" w:lineRule="auto"/>
        <w:ind w:firstLine="708"/>
      </w:pPr>
      <w:r>
        <w:t xml:space="preserve">Preencho o campo </w:t>
      </w:r>
      <w:r w:rsidR="003B7E75">
        <w:rPr>
          <w:i/>
        </w:rPr>
        <w:t>Nome</w:t>
      </w:r>
      <w:r w:rsidR="003B7E75">
        <w:t xml:space="preserve"> com menos que três caracteres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5C60" w:rsidRDefault="002441BD" w:rsidP="00985C60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3B7E75">
        <w:t xml:space="preserve">O sistema </w:t>
      </w:r>
      <w:r w:rsidR="002441BD">
        <w:t>a</w:t>
      </w:r>
      <w:r w:rsidR="003B7E75">
        <w:t xml:space="preserve">lerta “O Campo </w:t>
      </w:r>
      <w:r w:rsidR="003B7E75" w:rsidRPr="003B7E75">
        <w:rPr>
          <w:i/>
        </w:rPr>
        <w:t>Nome</w:t>
      </w:r>
      <w:r w:rsidR="003B7E75">
        <w:t xml:space="preserve"> deve ser maior </w:t>
      </w:r>
      <w:r w:rsidR="00097B8B">
        <w:t>ou igual a</w:t>
      </w:r>
      <w:r w:rsidR="003B7E75">
        <w:t xml:space="preserve"> 3 </w:t>
      </w:r>
      <w:r w:rsidR="002441BD">
        <w:t>caracteres. ”.</w:t>
      </w:r>
    </w:p>
    <w:p w:rsidR="003B7E75" w:rsidRDefault="003B7E75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752C13" w:rsidRDefault="00752C13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0" w:name="_Toc6512310"/>
      <w:r>
        <w:t>C</w:t>
      </w:r>
      <w:r w:rsidR="003B7E75">
        <w:t>3</w:t>
      </w:r>
      <w:r>
        <w:t xml:space="preserve"> –</w:t>
      </w:r>
      <w:r w:rsidRPr="00D13A4C">
        <w:t xml:space="preserve"> </w:t>
      </w:r>
      <w:r w:rsidR="003B7E75">
        <w:t>Nome maior que vinte caracteres</w:t>
      </w:r>
      <w:bookmarkEnd w:id="10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3B7E75" w:rsidRPr="003B7E75" w:rsidRDefault="003B7E75" w:rsidP="003B7E75">
      <w:pPr>
        <w:pStyle w:val="SemEspaamento"/>
        <w:spacing w:line="276" w:lineRule="auto"/>
        <w:ind w:firstLine="708"/>
      </w:pPr>
      <w:r>
        <w:t xml:space="preserve">Preencho o campo </w:t>
      </w:r>
      <w:r>
        <w:rPr>
          <w:i/>
        </w:rPr>
        <w:t>Nome</w:t>
      </w:r>
      <w:r>
        <w:t xml:space="preserve"> com mais de vinte caracteres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3B7E75" w:rsidRDefault="002441BD" w:rsidP="003B7E75">
      <w:pPr>
        <w:pStyle w:val="SemEspaamento"/>
        <w:spacing w:line="276" w:lineRule="auto"/>
        <w:ind w:firstLine="708"/>
      </w:pPr>
      <w:r>
        <w:lastRenderedPageBreak/>
        <w:t>Tento incluir.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3B7E75" w:rsidRDefault="00985C60" w:rsidP="003B7E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3B7E75">
        <w:t xml:space="preserve">O sistema </w:t>
      </w:r>
      <w:r w:rsidR="002441BD">
        <w:t>a</w:t>
      </w:r>
      <w:r w:rsidR="003B7E75">
        <w:t xml:space="preserve">lerta “O Campo </w:t>
      </w:r>
      <w:r w:rsidR="003B7E75" w:rsidRPr="003B7E75">
        <w:rPr>
          <w:i/>
        </w:rPr>
        <w:t>Nome</w:t>
      </w:r>
      <w:r w:rsidR="003B7E75">
        <w:t xml:space="preserve"> deve ser menor </w:t>
      </w:r>
      <w:r w:rsidR="00097B8B">
        <w:t>ou igual a</w:t>
      </w:r>
      <w:r w:rsidR="003B7E75">
        <w:t xml:space="preserve"> </w:t>
      </w:r>
      <w:r w:rsidR="00765FA4">
        <w:t>20</w:t>
      </w:r>
      <w:r w:rsidR="003B7E75">
        <w:t xml:space="preserve"> </w:t>
      </w:r>
      <w:r w:rsidR="002441BD">
        <w:t>caracteres. ”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1" w:name="_Toc6512311"/>
      <w:r>
        <w:t>C</w:t>
      </w:r>
      <w:r w:rsidR="00752C13">
        <w:t>4</w:t>
      </w:r>
      <w:r>
        <w:t xml:space="preserve"> –</w:t>
      </w:r>
      <w:r w:rsidRPr="00D13A4C">
        <w:t xml:space="preserve"> </w:t>
      </w:r>
      <w:r w:rsidR="00752C13">
        <w:t>Valor vazio</w:t>
      </w:r>
      <w:bookmarkEnd w:id="11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Pr="00752C13" w:rsidRDefault="00752C13" w:rsidP="00985C60">
      <w:pPr>
        <w:pStyle w:val="SemEspaamento"/>
        <w:spacing w:line="276" w:lineRule="auto"/>
        <w:ind w:firstLine="708"/>
      </w:pPr>
      <w:r>
        <w:t xml:space="preserve">Não preencho o campo </w:t>
      </w:r>
      <w:r>
        <w:rPr>
          <w:i/>
        </w:rPr>
        <w:t>Valor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752C13" w:rsidRDefault="002441BD" w:rsidP="00752C13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752C13" w:rsidRDefault="00985C60" w:rsidP="00752C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752C13">
        <w:t xml:space="preserve">O sistema alerta “O Campo </w:t>
      </w:r>
      <w:r w:rsidR="00752C13">
        <w:rPr>
          <w:i/>
        </w:rPr>
        <w:t>Valor</w:t>
      </w:r>
      <w:r w:rsidR="00752C13">
        <w:t xml:space="preserve"> deve ser maior que </w:t>
      </w:r>
      <w:proofErr w:type="gramStart"/>
      <w:r w:rsidR="00752C13">
        <w:t>0</w:t>
      </w:r>
      <w:r w:rsidR="00B85F93">
        <w:t>.</w:t>
      </w:r>
      <w:r w:rsidR="00752C13">
        <w:t>”</w:t>
      </w:r>
      <w:proofErr w:type="gramEnd"/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D85F53" w:rsidRDefault="00D85F53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2" w:name="_Toc6512312"/>
      <w:r>
        <w:t>C</w:t>
      </w:r>
      <w:r w:rsidR="004937A8">
        <w:t>5</w:t>
      </w:r>
      <w:r>
        <w:t xml:space="preserve"> –</w:t>
      </w:r>
      <w:r w:rsidR="001A29BA">
        <w:t>Data Vazio</w:t>
      </w:r>
      <w:bookmarkEnd w:id="12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Default="001A29BA" w:rsidP="00985C60">
      <w:pPr>
        <w:pStyle w:val="SemEspaamento"/>
        <w:spacing w:line="276" w:lineRule="auto"/>
        <w:ind w:firstLine="708"/>
      </w:pPr>
      <w:r>
        <w:t>Não preencho o campo Data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5C60" w:rsidRDefault="002441BD" w:rsidP="001A29BA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1A29BA">
        <w:t>O sistema alerta “</w:t>
      </w:r>
      <w:bookmarkStart w:id="13" w:name="_GoBack"/>
      <w:r w:rsidR="001A29BA">
        <w:t xml:space="preserve">O Campo </w:t>
      </w:r>
      <w:r w:rsidR="001A29BA">
        <w:rPr>
          <w:i/>
        </w:rPr>
        <w:t>Data</w:t>
      </w:r>
      <w:r w:rsidR="001A29BA">
        <w:t xml:space="preserve"> não pode ser </w:t>
      </w:r>
      <w:r w:rsidR="002441BD">
        <w:t>vazio.</w:t>
      </w:r>
      <w:bookmarkEnd w:id="13"/>
      <w:r w:rsidR="002441BD">
        <w:t xml:space="preserve"> ”</w:t>
      </w:r>
    </w:p>
    <w:p w:rsidR="001A29BA" w:rsidRDefault="001A29BA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D85F53" w:rsidRDefault="00D85F53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5C60" w:rsidRDefault="00985C60" w:rsidP="00CD7B41">
      <w:pPr>
        <w:pStyle w:val="Ttulo2"/>
      </w:pPr>
      <w:bookmarkStart w:id="14" w:name="_Toc6512313"/>
      <w:r>
        <w:t>C</w:t>
      </w:r>
      <w:r w:rsidR="00D85F53">
        <w:t>6</w:t>
      </w:r>
      <w:r>
        <w:t xml:space="preserve"> –</w:t>
      </w:r>
      <w:r w:rsidRPr="00D13A4C">
        <w:t xml:space="preserve"> </w:t>
      </w:r>
      <w:r w:rsidR="00D85F53">
        <w:t>Data Inválida</w:t>
      </w:r>
      <w:bookmarkEnd w:id="14"/>
    </w:p>
    <w:p w:rsidR="00985C60" w:rsidRPr="00447DD7" w:rsidRDefault="00985C60" w:rsidP="00985C60">
      <w:pPr>
        <w:rPr>
          <w:b/>
        </w:rPr>
      </w:pPr>
      <w:r w:rsidRPr="00447DD7">
        <w:rPr>
          <w:b/>
        </w:rPr>
        <w:t>Teste de Aceitação</w:t>
      </w: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lastRenderedPageBreak/>
        <w:t xml:space="preserve">Dado que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5C60" w:rsidRDefault="00D85F53" w:rsidP="00985C60">
      <w:pPr>
        <w:pStyle w:val="SemEspaamento"/>
        <w:spacing w:line="276" w:lineRule="auto"/>
        <w:ind w:firstLine="708"/>
      </w:pPr>
      <w:r>
        <w:t>No campo D</w:t>
      </w:r>
      <w:r w:rsidRPr="00D85F53">
        <w:rPr>
          <w:i/>
        </w:rPr>
        <w:t>ata</w:t>
      </w:r>
      <w:r>
        <w:t xml:space="preserve"> digito uma data inválida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5C60" w:rsidRDefault="002441BD" w:rsidP="00D85F53">
      <w:pPr>
        <w:pStyle w:val="SemEspaamento"/>
        <w:spacing w:line="276" w:lineRule="auto"/>
        <w:ind w:firstLine="708"/>
      </w:pPr>
      <w:r>
        <w:t>Tento incluir</w:t>
      </w:r>
    </w:p>
    <w:p w:rsidR="00985C60" w:rsidRPr="00447DD7" w:rsidRDefault="00985C60" w:rsidP="00985C60">
      <w:pPr>
        <w:pStyle w:val="SemEspaamento"/>
        <w:spacing w:line="276" w:lineRule="auto"/>
        <w:ind w:firstLine="708"/>
      </w:pPr>
    </w:p>
    <w:p w:rsidR="00985C60" w:rsidRDefault="00985C60" w:rsidP="00985C6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5C60" w:rsidRPr="00447DD7" w:rsidRDefault="00985C60" w:rsidP="00985C6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985C60" w:rsidRDefault="00985C60" w:rsidP="00985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D85F53">
        <w:t xml:space="preserve">O sistema alerta “O Campo </w:t>
      </w:r>
      <w:r w:rsidR="00D85F53">
        <w:rPr>
          <w:i/>
        </w:rPr>
        <w:t>Data não é v</w:t>
      </w:r>
      <w:r w:rsidR="009C2479">
        <w:rPr>
          <w:i/>
        </w:rPr>
        <w:t>á</w:t>
      </w:r>
      <w:r w:rsidR="00D85F53">
        <w:rPr>
          <w:i/>
        </w:rPr>
        <w:t>lido</w:t>
      </w:r>
      <w:r w:rsidR="009C2479">
        <w:t>.</w:t>
      </w:r>
      <w:r w:rsidR="00D85F53">
        <w:t>”</w:t>
      </w:r>
    </w:p>
    <w:p w:rsidR="00985C60" w:rsidRDefault="00985C60" w:rsidP="00985C60"/>
    <w:p w:rsidR="006903AE" w:rsidRDefault="006903AE" w:rsidP="006903AE">
      <w:pPr>
        <w:pStyle w:val="Ttulo2"/>
      </w:pPr>
      <w:bookmarkStart w:id="15" w:name="_Toc6512314"/>
      <w:r>
        <w:t>C7 –</w:t>
      </w:r>
      <w:r w:rsidRPr="00D13A4C">
        <w:t xml:space="preserve"> </w:t>
      </w:r>
      <w:r>
        <w:t>Conta Válida</w:t>
      </w:r>
      <w:bookmarkEnd w:id="15"/>
    </w:p>
    <w:p w:rsidR="006903AE" w:rsidRPr="00447DD7" w:rsidRDefault="006903AE" w:rsidP="006903AE">
      <w:pPr>
        <w:rPr>
          <w:b/>
        </w:rPr>
      </w:pPr>
      <w:r w:rsidRPr="00447DD7">
        <w:rPr>
          <w:b/>
        </w:rPr>
        <w:t>Teste de Aceitação</w:t>
      </w:r>
    </w:p>
    <w:p w:rsidR="006903AE" w:rsidRDefault="006903AE" w:rsidP="006903AE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6903AE" w:rsidRPr="00447DD7" w:rsidRDefault="006903AE" w:rsidP="006903AE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Informo o Nome,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Informo a Data,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Informo o Valor</w:t>
      </w:r>
    </w:p>
    <w:p w:rsidR="006903AE" w:rsidRPr="00447DD7" w:rsidRDefault="006903AE" w:rsidP="006903AE">
      <w:pPr>
        <w:pStyle w:val="SemEspaamento"/>
        <w:spacing w:line="276" w:lineRule="auto"/>
        <w:ind w:firstLine="708"/>
      </w:pPr>
    </w:p>
    <w:p w:rsidR="006903AE" w:rsidRDefault="006903AE" w:rsidP="006903AE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6903AE" w:rsidRPr="00447DD7" w:rsidRDefault="006903AE" w:rsidP="006903AE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6903AE" w:rsidRDefault="006903AE" w:rsidP="006903AE">
      <w:pPr>
        <w:pStyle w:val="SemEspaamento"/>
        <w:spacing w:line="276" w:lineRule="auto"/>
        <w:ind w:firstLine="708"/>
      </w:pPr>
      <w:r>
        <w:t>Tento incluir</w:t>
      </w:r>
    </w:p>
    <w:p w:rsidR="006903AE" w:rsidRPr="00447DD7" w:rsidRDefault="006903AE" w:rsidP="006903AE">
      <w:pPr>
        <w:pStyle w:val="SemEspaamento"/>
        <w:spacing w:line="276" w:lineRule="auto"/>
        <w:ind w:firstLine="708"/>
      </w:pPr>
    </w:p>
    <w:p w:rsidR="006903AE" w:rsidRDefault="006903AE" w:rsidP="006903AE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6903AE" w:rsidRPr="00447DD7" w:rsidRDefault="006903AE" w:rsidP="006903AE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6903AE" w:rsidRDefault="006903AE" w:rsidP="006903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alerta “Conta Incluída com </w:t>
      </w:r>
      <w:r w:rsidR="00944DCD">
        <w:t>Sucesso. ”</w:t>
      </w:r>
    </w:p>
    <w:p w:rsidR="006903AE" w:rsidRDefault="006903AE" w:rsidP="006903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>E</w:t>
      </w:r>
    </w:p>
    <w:p w:rsidR="006903AE" w:rsidRPr="006903AE" w:rsidRDefault="006903AE" w:rsidP="006903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rPr>
          <w:u w:val="single"/>
        </w:rPr>
      </w:pPr>
      <w:r>
        <w:tab/>
        <w:t>Limpa os Campos da Tela.</w:t>
      </w:r>
    </w:p>
    <w:p w:rsidR="006903AE" w:rsidRPr="00FC0A5E" w:rsidRDefault="006903AE" w:rsidP="006903AE"/>
    <w:p w:rsidR="006903AE" w:rsidRPr="00FC0A5E" w:rsidRDefault="006903AE" w:rsidP="00985C60"/>
    <w:sectPr w:rsidR="006903AE" w:rsidRPr="00FC0A5E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CE2" w:rsidRDefault="000B3CE2" w:rsidP="00E33422">
      <w:pPr>
        <w:spacing w:after="0" w:line="240" w:lineRule="auto"/>
      </w:pPr>
      <w:r>
        <w:separator/>
      </w:r>
    </w:p>
  </w:endnote>
  <w:endnote w:type="continuationSeparator" w:id="0">
    <w:p w:rsidR="000B3CE2" w:rsidRDefault="000B3CE2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3743" w:rsidRDefault="00E13743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65FA4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65FA4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33422" w:rsidRDefault="00E334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CE2" w:rsidRDefault="000B3CE2" w:rsidP="00E33422">
      <w:pPr>
        <w:spacing w:after="0" w:line="240" w:lineRule="auto"/>
      </w:pPr>
      <w:r>
        <w:separator/>
      </w:r>
    </w:p>
  </w:footnote>
  <w:footnote w:type="continuationSeparator" w:id="0">
    <w:p w:rsidR="000B3CE2" w:rsidRDefault="000B3CE2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422" w:rsidRPr="00E33422" w:rsidRDefault="000139B9" w:rsidP="00E33422">
    <w:pPr>
      <w:jc w:val="right"/>
      <w:rPr>
        <w:szCs w:val="32"/>
      </w:rPr>
    </w:pPr>
    <w:r>
      <w:rPr>
        <w:b/>
        <w:szCs w:val="32"/>
      </w:rPr>
      <w:t>1.1</w:t>
    </w:r>
    <w:r w:rsidR="00537314" w:rsidRPr="00537314">
      <w:rPr>
        <w:b/>
        <w:szCs w:val="32"/>
      </w:rPr>
      <w:t xml:space="preserve">. Inclusão de novas contas A Pagar </w:t>
    </w:r>
    <w:r w:rsidR="00E33422" w:rsidRPr="00E33422">
      <w:rPr>
        <w:rFonts w:ascii="Consolas" w:hAnsi="Consolas"/>
        <w:sz w:val="20"/>
        <w:szCs w:val="32"/>
      </w:rPr>
      <w:t>&lt;v 1.0.0&gt;</w:t>
    </w:r>
  </w:p>
  <w:p w:rsidR="005617C9" w:rsidRPr="005617C9" w:rsidRDefault="00E33422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 w:rsidR="00C827D2"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53320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924E26"/>
    <w:multiLevelType w:val="hybridMultilevel"/>
    <w:tmpl w:val="84AA1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261"/>
    <w:multiLevelType w:val="multilevel"/>
    <w:tmpl w:val="EFD4375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A864EC"/>
    <w:multiLevelType w:val="hybridMultilevel"/>
    <w:tmpl w:val="E89A02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845CCD"/>
    <w:multiLevelType w:val="multilevel"/>
    <w:tmpl w:val="F29028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BE"/>
    <w:rsid w:val="000139B9"/>
    <w:rsid w:val="00031DFE"/>
    <w:rsid w:val="00097B8B"/>
    <w:rsid w:val="000B3CE2"/>
    <w:rsid w:val="000F1DDE"/>
    <w:rsid w:val="00122BFA"/>
    <w:rsid w:val="00130935"/>
    <w:rsid w:val="00131A28"/>
    <w:rsid w:val="001908CC"/>
    <w:rsid w:val="001A29BA"/>
    <w:rsid w:val="001B1385"/>
    <w:rsid w:val="002441BD"/>
    <w:rsid w:val="002A131A"/>
    <w:rsid w:val="002E73F6"/>
    <w:rsid w:val="003105BE"/>
    <w:rsid w:val="00355245"/>
    <w:rsid w:val="00392810"/>
    <w:rsid w:val="003B7E75"/>
    <w:rsid w:val="003D594E"/>
    <w:rsid w:val="00412A27"/>
    <w:rsid w:val="004140C4"/>
    <w:rsid w:val="00415BD9"/>
    <w:rsid w:val="00430BE9"/>
    <w:rsid w:val="004937A8"/>
    <w:rsid w:val="004A1518"/>
    <w:rsid w:val="004C5DF7"/>
    <w:rsid w:val="004D55FD"/>
    <w:rsid w:val="004F7D59"/>
    <w:rsid w:val="00537314"/>
    <w:rsid w:val="00546331"/>
    <w:rsid w:val="005617C9"/>
    <w:rsid w:val="00564E21"/>
    <w:rsid w:val="005D58FC"/>
    <w:rsid w:val="00644822"/>
    <w:rsid w:val="0068381A"/>
    <w:rsid w:val="006903AE"/>
    <w:rsid w:val="006B4D40"/>
    <w:rsid w:val="006D5194"/>
    <w:rsid w:val="006F04DA"/>
    <w:rsid w:val="00752C13"/>
    <w:rsid w:val="00765FA4"/>
    <w:rsid w:val="00791EE9"/>
    <w:rsid w:val="008544AD"/>
    <w:rsid w:val="00944DCD"/>
    <w:rsid w:val="00985C60"/>
    <w:rsid w:val="009B04B0"/>
    <w:rsid w:val="009C2479"/>
    <w:rsid w:val="00A46F46"/>
    <w:rsid w:val="00B32D96"/>
    <w:rsid w:val="00B375D1"/>
    <w:rsid w:val="00B85A24"/>
    <w:rsid w:val="00B85F93"/>
    <w:rsid w:val="00BD4A16"/>
    <w:rsid w:val="00C114AF"/>
    <w:rsid w:val="00C45639"/>
    <w:rsid w:val="00C75C95"/>
    <w:rsid w:val="00C827D2"/>
    <w:rsid w:val="00C842BC"/>
    <w:rsid w:val="00CC7A34"/>
    <w:rsid w:val="00CD0584"/>
    <w:rsid w:val="00CD7B41"/>
    <w:rsid w:val="00D13A4C"/>
    <w:rsid w:val="00D5191D"/>
    <w:rsid w:val="00D520B7"/>
    <w:rsid w:val="00D85F53"/>
    <w:rsid w:val="00D95A36"/>
    <w:rsid w:val="00DF37A1"/>
    <w:rsid w:val="00DF6093"/>
    <w:rsid w:val="00E01AD6"/>
    <w:rsid w:val="00E13743"/>
    <w:rsid w:val="00E33422"/>
    <w:rsid w:val="00E847AA"/>
    <w:rsid w:val="00F8148B"/>
    <w:rsid w:val="00FB7A3B"/>
    <w:rsid w:val="00FC0A5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74619E-6E11-4C75-B9CE-3C5AC95B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CD7B41"/>
    <w:pPr>
      <w:numPr>
        <w:numId w:val="9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D7B41"/>
    <w:pPr>
      <w:numPr>
        <w:ilvl w:val="1"/>
        <w:numId w:val="9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B41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CD7B41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D4B9-78C4-4230-9D32-5E5E17CE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1711</TotalTime>
  <Pages>1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24</cp:revision>
  <dcterms:created xsi:type="dcterms:W3CDTF">2018-07-31T00:59:00Z</dcterms:created>
  <dcterms:modified xsi:type="dcterms:W3CDTF">2019-04-28T02:01:00Z</dcterms:modified>
</cp:coreProperties>
</file>