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EE9" w:rsidRDefault="00791EE9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Pr="00F8148B" w:rsidRDefault="001E3A40" w:rsidP="00F8148B">
      <w:pPr>
        <w:jc w:val="right"/>
        <w:rPr>
          <w:sz w:val="32"/>
          <w:szCs w:val="32"/>
        </w:rPr>
      </w:pPr>
      <w:r w:rsidRPr="001E3A40">
        <w:rPr>
          <w:b/>
          <w:sz w:val="32"/>
          <w:szCs w:val="32"/>
        </w:rPr>
        <w:t>1.5. Pesquisa de contas A Pagar</w:t>
      </w:r>
      <w:r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:rsidR="00013867" w:rsidRPr="00D13A4C" w:rsidRDefault="004515B2" w:rsidP="00013867">
      <w:pPr>
        <w:jc w:val="right"/>
        <w:rPr>
          <w:b/>
          <w:szCs w:val="32"/>
        </w:rPr>
      </w:pPr>
      <w:r w:rsidRPr="00D86FA7">
        <w:rPr>
          <w:b/>
          <w:sz w:val="28"/>
          <w:szCs w:val="32"/>
        </w:rPr>
        <w:t>1. Gerenciar Contas a Pagar</w:t>
      </w:r>
    </w:p>
    <w:p w:rsidR="00013867" w:rsidRPr="00E847AA" w:rsidRDefault="00013867" w:rsidP="00013867">
      <w:pPr>
        <w:jc w:val="right"/>
        <w:rPr>
          <w:b/>
          <w:sz w:val="22"/>
        </w:rPr>
      </w:pPr>
      <w:r>
        <w:rPr>
          <w:b/>
          <w:sz w:val="28"/>
          <w:szCs w:val="32"/>
        </w:rPr>
        <w:t>Contas</w:t>
      </w:r>
    </w:p>
    <w:p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r>
        <w:rPr>
          <w:b/>
          <w:i/>
          <w:sz w:val="20"/>
        </w:rPr>
        <w:t>Contar</w:t>
      </w:r>
      <w:r w:rsidRPr="00E847AA">
        <w:rPr>
          <w:sz w:val="20"/>
        </w:rPr>
        <w:t xml:space="preserve"> </w:t>
      </w:r>
    </w:p>
    <w:p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:rsidR="00CB5F0C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175351" w:history="1">
            <w:r w:rsidR="00CB5F0C" w:rsidRPr="0025728A">
              <w:rPr>
                <w:rStyle w:val="Hyperlink"/>
                <w:noProof/>
              </w:rPr>
              <w:t>1.</w:t>
            </w:r>
            <w:r w:rsidR="00CB5F0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B5F0C" w:rsidRPr="0025728A">
              <w:rPr>
                <w:rStyle w:val="Hyperlink"/>
                <w:noProof/>
              </w:rPr>
              <w:t>Opções Gerais</w:t>
            </w:r>
            <w:r w:rsidR="00CB5F0C">
              <w:rPr>
                <w:noProof/>
                <w:webHidden/>
              </w:rPr>
              <w:tab/>
            </w:r>
            <w:r w:rsidR="00CB5F0C">
              <w:rPr>
                <w:noProof/>
                <w:webHidden/>
              </w:rPr>
              <w:fldChar w:fldCharType="begin"/>
            </w:r>
            <w:r w:rsidR="00CB5F0C">
              <w:rPr>
                <w:noProof/>
                <w:webHidden/>
              </w:rPr>
              <w:instrText xml:space="preserve"> PAGEREF _Toc6175351 \h </w:instrText>
            </w:r>
            <w:r w:rsidR="00CB5F0C">
              <w:rPr>
                <w:noProof/>
                <w:webHidden/>
              </w:rPr>
            </w:r>
            <w:r w:rsidR="00CB5F0C">
              <w:rPr>
                <w:noProof/>
                <w:webHidden/>
              </w:rPr>
              <w:fldChar w:fldCharType="separate"/>
            </w:r>
            <w:r w:rsidR="00CB5F0C">
              <w:rPr>
                <w:noProof/>
                <w:webHidden/>
              </w:rPr>
              <w:t>3</w:t>
            </w:r>
            <w:r w:rsidR="00CB5F0C">
              <w:rPr>
                <w:noProof/>
                <w:webHidden/>
              </w:rPr>
              <w:fldChar w:fldCharType="end"/>
            </w:r>
          </w:hyperlink>
        </w:p>
        <w:p w:rsidR="00CB5F0C" w:rsidRDefault="00CB5F0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352" w:history="1">
            <w:r w:rsidRPr="0025728A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5728A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F0C" w:rsidRDefault="00CB5F0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353" w:history="1">
            <w:r w:rsidRPr="0025728A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5728A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F0C" w:rsidRDefault="00CB5F0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354" w:history="1">
            <w:r w:rsidRPr="0025728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5728A">
              <w:rPr>
                <w:rStyle w:val="Hyperlink"/>
                <w:noProof/>
              </w:rPr>
              <w:t>1.5. Pesquisa de contas A Pagar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F0C" w:rsidRDefault="00CB5F0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355" w:history="1">
            <w:r w:rsidRPr="0025728A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5728A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F0C" w:rsidRDefault="00CB5F0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356" w:history="1">
            <w:r w:rsidRPr="0025728A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5728A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F0C" w:rsidRDefault="00CB5F0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357" w:history="1">
            <w:r w:rsidRPr="0025728A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5728A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F0C" w:rsidRDefault="00CB5F0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358" w:history="1">
            <w:r w:rsidRPr="0025728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5728A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F0C" w:rsidRDefault="00CB5F0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359" w:history="1">
            <w:r w:rsidRPr="0025728A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5728A">
              <w:rPr>
                <w:rStyle w:val="Hyperlink"/>
                <w:noProof/>
              </w:rPr>
              <w:t>C1 – Pesquisar Contas a Pagar Por nome com menos de três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F0C" w:rsidRDefault="00CB5F0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360" w:history="1">
            <w:r w:rsidRPr="0025728A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5728A">
              <w:rPr>
                <w:rStyle w:val="Hyperlink"/>
                <w:noProof/>
              </w:rPr>
              <w:t>C2 – Pesquisar Contas A Pagar Por 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F0C" w:rsidRDefault="00CB5F0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361" w:history="1">
            <w:r w:rsidRPr="0025728A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5728A">
              <w:rPr>
                <w:rStyle w:val="Hyperlink"/>
                <w:noProof/>
              </w:rPr>
              <w:t>C3 – Pesquisar por Data de Vencimento no Período 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F0C" w:rsidRDefault="00CB5F0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362" w:history="1">
            <w:r w:rsidRPr="0025728A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5728A">
              <w:rPr>
                <w:rStyle w:val="Hyperlink"/>
                <w:noProof/>
              </w:rPr>
              <w:t>C4 – Pesquisar por Data de Vencimento no Período de: (Com data inexistente)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F0C" w:rsidRDefault="00CB5F0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363" w:history="1">
            <w:r w:rsidRPr="0025728A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5728A">
              <w:rPr>
                <w:rStyle w:val="Hyperlink"/>
                <w:noProof/>
              </w:rPr>
              <w:t>C5 – Pesquisar por Data de Vencimento no Período de: (Com data inválida)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F0C" w:rsidRDefault="00CB5F0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364" w:history="1">
            <w:r w:rsidRPr="0025728A">
              <w:rPr>
                <w:rStyle w:val="Hyperlink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5728A">
              <w:rPr>
                <w:rStyle w:val="Hyperlink"/>
                <w:noProof/>
              </w:rPr>
              <w:t>C6 – Pesquisar por Data de Vencimento no Período até: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F0C" w:rsidRDefault="00CB5F0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365" w:history="1">
            <w:r w:rsidRPr="0025728A">
              <w:rPr>
                <w:rStyle w:val="Hyperlink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5728A">
              <w:rPr>
                <w:rStyle w:val="Hyperlink"/>
                <w:noProof/>
              </w:rPr>
              <w:t>C7 – Pesquisar por Data de Vencimento no Período até: (Com data inexistente)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F0C" w:rsidRDefault="00CB5F0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366" w:history="1">
            <w:r w:rsidRPr="0025728A">
              <w:rPr>
                <w:rStyle w:val="Hyperlink"/>
                <w:noProof/>
              </w:rPr>
              <w:t>3.8.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5728A">
              <w:rPr>
                <w:rStyle w:val="Hyperlink"/>
                <w:noProof/>
              </w:rPr>
              <w:t>C8 – Pesquisar por Data de Vencimento no Período até: (Com data inválida)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F0C" w:rsidRDefault="00CB5F0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367" w:history="1">
            <w:r w:rsidRPr="0025728A">
              <w:rPr>
                <w:rStyle w:val="Hyperlink"/>
                <w:noProof/>
              </w:rPr>
              <w:t>3.9.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5728A">
              <w:rPr>
                <w:rStyle w:val="Hyperlink"/>
                <w:noProof/>
              </w:rPr>
              <w:t>C9 – Pesquisar por Data de Vencimento no Período de/até: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F0C" w:rsidRDefault="00CB5F0C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368" w:history="1">
            <w:r w:rsidRPr="0025728A">
              <w:rPr>
                <w:rStyle w:val="Hyperlink"/>
                <w:noProof/>
              </w:rPr>
              <w:t>3.10.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5728A">
              <w:rPr>
                <w:rStyle w:val="Hyperlink"/>
                <w:noProof/>
              </w:rPr>
              <w:t>C10 – Pesquisar por Data de Vencimento no Período de/até: (Data de maior que a data até)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A3" w:rsidRDefault="00FF12A3">
          <w:r>
            <w:rPr>
              <w:b/>
              <w:bCs/>
            </w:rPr>
            <w:fldChar w:fldCharType="end"/>
          </w:r>
        </w:p>
      </w:sdtContent>
    </w:sdt>
    <w:p w:rsidR="00E33422" w:rsidRDefault="00E33422">
      <w:r>
        <w:br w:type="page"/>
      </w:r>
    </w:p>
    <w:p w:rsidR="00F8148B" w:rsidRPr="00D520B7" w:rsidRDefault="00D520B7" w:rsidP="00BD4A16">
      <w:pPr>
        <w:pStyle w:val="Ttulo1"/>
      </w:pPr>
      <w:bookmarkStart w:id="1" w:name="_Toc6175351"/>
      <w:r w:rsidRPr="00D520B7">
        <w:lastRenderedPageBreak/>
        <w:t xml:space="preserve">Opções </w:t>
      </w:r>
      <w:r w:rsidRPr="00BD4A16">
        <w:t>Gerais</w:t>
      </w:r>
      <w:bookmarkEnd w:id="1"/>
    </w:p>
    <w:p w:rsidR="00D520B7" w:rsidRDefault="00D520B7" w:rsidP="00BD4A16">
      <w:pPr>
        <w:pStyle w:val="Ttulo2"/>
      </w:pPr>
      <w:bookmarkStart w:id="2" w:name="_Toc6175352"/>
      <w:r w:rsidRPr="00D520B7">
        <w:t xml:space="preserve">Sobre o </w:t>
      </w:r>
      <w:r w:rsidRPr="00BD4A16">
        <w:t>documento</w:t>
      </w:r>
      <w:bookmarkEnd w:id="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352433" w:rsidP="00352433">
            <w:pPr>
              <w:pStyle w:val="Tabletext"/>
              <w:jc w:val="center"/>
            </w:pPr>
            <w:r>
              <w:t>14/04/2019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D520B7" w:rsidP="00FD5B01">
            <w:pPr>
              <w:pStyle w:val="Tabletext"/>
            </w:pPr>
          </w:p>
        </w:tc>
      </w:tr>
    </w:tbl>
    <w:p w:rsidR="00D520B7" w:rsidRDefault="00D520B7" w:rsidP="00D520B7"/>
    <w:p w:rsidR="00355245" w:rsidRPr="00D520B7" w:rsidRDefault="00355245" w:rsidP="00D520B7"/>
    <w:p w:rsidR="00355245" w:rsidRDefault="00D520B7" w:rsidP="00BD4A16">
      <w:pPr>
        <w:pStyle w:val="Ttulo2"/>
      </w:pPr>
      <w:bookmarkStart w:id="3" w:name="_Toc6175353"/>
      <w:r>
        <w:t>Sobre a Etapa</w:t>
      </w:r>
      <w:bookmarkEnd w:id="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355245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245" w:rsidRDefault="00355245" w:rsidP="00FD5B01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245" w:rsidRDefault="00355245" w:rsidP="00FD5B01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245" w:rsidRPr="00D85998" w:rsidRDefault="00355245" w:rsidP="00FD5B01">
            <w:pPr>
              <w:rPr>
                <w:u w:val="single"/>
              </w:rPr>
            </w:pPr>
            <w:r w:rsidRPr="008C6DA7">
              <w:t xml:space="preserve"> </w:t>
            </w:r>
            <w:r w:rsidR="00087A5D">
              <w:t>Contas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245" w:rsidRDefault="00355245" w:rsidP="00FD5B01"/>
        </w:tc>
      </w:tr>
      <w:tr w:rsidR="00CC7A34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Pr="00150C48" w:rsidRDefault="00CC7A34" w:rsidP="00CC7A34">
            <w:pPr>
              <w:rPr>
                <w:b/>
              </w:rPr>
            </w:pPr>
            <w:r w:rsidRPr="00150C48">
              <w:rPr>
                <w:b/>
              </w:rPr>
              <w:t>Épico: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Default="004515B2" w:rsidP="00CC7A34">
            <w:r w:rsidRPr="004515B2">
              <w:t>1. Gerenciar Contas a Pagar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Default="00CC7A34" w:rsidP="00CC7A34"/>
        </w:tc>
      </w:tr>
      <w:tr w:rsidR="006D5194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Estórias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194" w:rsidRPr="00352433" w:rsidRDefault="001E3A40" w:rsidP="006D5194">
            <w:r w:rsidRPr="001E3A40">
              <w:t>1.5. Pesquisa de contas A Pagar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:rsidR="00355245" w:rsidRDefault="00355245" w:rsidP="00355245"/>
    <w:p w:rsidR="004A1518" w:rsidRDefault="004A1518">
      <w:r>
        <w:br w:type="page"/>
      </w:r>
    </w:p>
    <w:p w:rsidR="002E73F6" w:rsidRDefault="001E3A40" w:rsidP="001E3A40">
      <w:pPr>
        <w:pStyle w:val="Ttulo1"/>
      </w:pPr>
      <w:bookmarkStart w:id="4" w:name="_Toc6175354"/>
      <w:r w:rsidRPr="001E3A40">
        <w:lastRenderedPageBreak/>
        <w:t>1.5. Pesquisa de contas A Pagar</w:t>
      </w:r>
      <w:bookmarkEnd w:id="4"/>
    </w:p>
    <w:p w:rsidR="000F1DDE" w:rsidRDefault="00FC0A5E" w:rsidP="00BD4A16">
      <w:pPr>
        <w:pStyle w:val="Ttulo2"/>
      </w:pPr>
      <w:bookmarkStart w:id="5" w:name="_Toc6175355"/>
      <w:r>
        <w:t>Quem?</w:t>
      </w:r>
      <w:bookmarkEnd w:id="5"/>
    </w:p>
    <w:p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:rsidR="00FC0A5E" w:rsidRDefault="00732E92" w:rsidP="00BD4A16">
      <w:pPr>
        <w:spacing w:line="360" w:lineRule="auto"/>
      </w:pPr>
      <w:r>
        <w:tab/>
        <w:t>Sendo um usuário</w:t>
      </w:r>
      <w:r w:rsidR="004515B2">
        <w:t xml:space="preserve"> com permissão de </w:t>
      </w:r>
      <w:r w:rsidR="001E3A40">
        <w:t>“Visualizar Contas”</w:t>
      </w:r>
      <w:r w:rsidR="004515B2">
        <w:t>.</w:t>
      </w:r>
    </w:p>
    <w:p w:rsidR="00BD4A16" w:rsidRDefault="00BD4A16" w:rsidP="00355245"/>
    <w:p w:rsidR="00FC0A5E" w:rsidRDefault="00FC0A5E" w:rsidP="00BD4A16">
      <w:pPr>
        <w:pStyle w:val="Ttulo2"/>
      </w:pPr>
      <w:bookmarkStart w:id="6" w:name="_Toc6175356"/>
      <w:r>
        <w:t>O que?</w:t>
      </w:r>
      <w:bookmarkEnd w:id="6"/>
    </w:p>
    <w:p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FC0A5E" w:rsidRDefault="00732E92" w:rsidP="00BD4A16">
      <w:pPr>
        <w:spacing w:line="360" w:lineRule="auto"/>
      </w:pPr>
      <w:r>
        <w:tab/>
        <w:t xml:space="preserve">Eu desejo poder </w:t>
      </w:r>
      <w:r w:rsidR="0006738F">
        <w:t>p</w:t>
      </w:r>
      <w:r w:rsidR="001E3A40">
        <w:t>esquisar</w:t>
      </w:r>
      <w:r>
        <w:t xml:space="preserve"> </w:t>
      </w:r>
      <w:r w:rsidR="001E3A40">
        <w:t>por dados das contas</w:t>
      </w:r>
      <w:r w:rsidR="0006738F">
        <w:t xml:space="preserve">, quero pesquisar por </w:t>
      </w:r>
    </w:p>
    <w:p w:rsidR="0006738F" w:rsidRDefault="0006738F" w:rsidP="0006738F">
      <w:pPr>
        <w:pStyle w:val="PargrafodaLista"/>
        <w:numPr>
          <w:ilvl w:val="0"/>
          <w:numId w:val="3"/>
        </w:numPr>
        <w:spacing w:line="360" w:lineRule="auto"/>
      </w:pPr>
      <w:r>
        <w:t>Nome da conta;</w:t>
      </w:r>
    </w:p>
    <w:p w:rsidR="0006738F" w:rsidRDefault="0006738F" w:rsidP="0006738F">
      <w:pPr>
        <w:pStyle w:val="PargrafodaLista"/>
        <w:numPr>
          <w:ilvl w:val="0"/>
          <w:numId w:val="3"/>
        </w:numPr>
        <w:spacing w:line="360" w:lineRule="auto"/>
      </w:pPr>
      <w:r>
        <w:t>Período Data de Vencimento.</w:t>
      </w:r>
    </w:p>
    <w:p w:rsidR="00BD4A16" w:rsidRDefault="00BD4A16" w:rsidP="00355245"/>
    <w:p w:rsidR="00FC0A5E" w:rsidRDefault="00FC0A5E" w:rsidP="00BD4A16">
      <w:pPr>
        <w:pStyle w:val="Ttulo2"/>
      </w:pPr>
      <w:bookmarkStart w:id="7" w:name="_Toc6175357"/>
      <w:r>
        <w:t>Por que?</w:t>
      </w:r>
      <w:bookmarkEnd w:id="7"/>
    </w:p>
    <w:p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FC0A5E" w:rsidRDefault="00FC0A5E" w:rsidP="00BD4A16">
      <w:pPr>
        <w:spacing w:line="360" w:lineRule="auto"/>
      </w:pPr>
    </w:p>
    <w:p w:rsidR="004C5DF7" w:rsidRDefault="004C5DF7">
      <w:r>
        <w:br w:type="page"/>
      </w:r>
    </w:p>
    <w:p w:rsidR="00E36C84" w:rsidRDefault="004C5DF7" w:rsidP="00875DF5">
      <w:pPr>
        <w:pStyle w:val="Ttulo1"/>
      </w:pPr>
      <w:bookmarkStart w:id="8" w:name="_Toc6175358"/>
      <w:r>
        <w:lastRenderedPageBreak/>
        <w:t>Confirmação</w:t>
      </w:r>
      <w:bookmarkEnd w:id="8"/>
    </w:p>
    <w:p w:rsidR="00875DF5" w:rsidRP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AA60F6" w:rsidTr="00875DF5">
        <w:tc>
          <w:tcPr>
            <w:tcW w:w="9061" w:type="dxa"/>
            <w:gridSpan w:val="2"/>
          </w:tcPr>
          <w:p w:rsidR="00AA60F6" w:rsidRPr="0013279D" w:rsidRDefault="00875DF5" w:rsidP="00875DF5">
            <w:pPr>
              <w:pStyle w:val="Ttulo2"/>
              <w:outlineLvl w:val="1"/>
            </w:pPr>
            <w:bookmarkStart w:id="9" w:name="_Toc6175359"/>
            <w:r>
              <w:t>C1 –</w:t>
            </w:r>
            <w:r w:rsidRPr="00D13A4C">
              <w:t xml:space="preserve"> </w:t>
            </w:r>
            <w:r>
              <w:t>Pesquisar Contas a Pagar Por nome com menos de três caracteres</w:t>
            </w:r>
            <w:bookmarkEnd w:id="9"/>
          </w:p>
        </w:tc>
      </w:tr>
      <w:tr w:rsidR="00AA60F6" w:rsidTr="00875DF5">
        <w:tc>
          <w:tcPr>
            <w:tcW w:w="1555" w:type="dxa"/>
          </w:tcPr>
          <w:p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:rsidR="00AA60F6" w:rsidRPr="00AA60F6" w:rsidRDefault="00AA60F6" w:rsidP="00FD5B01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AA60F6" w:rsidRDefault="00AA60F6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 w:rsidRPr="0013279D">
              <w:t xml:space="preserve">Tenho </w:t>
            </w:r>
            <w:r>
              <w:t>permissão de “Visualizar Contas”</w:t>
            </w:r>
          </w:p>
        </w:tc>
      </w:tr>
      <w:tr w:rsidR="00AA60F6" w:rsidTr="00875DF5">
        <w:tc>
          <w:tcPr>
            <w:tcW w:w="1555" w:type="dxa"/>
          </w:tcPr>
          <w:p w:rsidR="00AA60F6" w:rsidRPr="00447DD7" w:rsidRDefault="00AA60F6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:rsidR="00AA60F6" w:rsidRDefault="00AA60F6" w:rsidP="00FD5B01">
            <w:pPr>
              <w:pStyle w:val="SemEspaamento"/>
              <w:spacing w:line="276" w:lineRule="auto"/>
            </w:pPr>
            <w:r>
              <w:t>Tenho contas cadastradas</w:t>
            </w:r>
          </w:p>
        </w:tc>
      </w:tr>
      <w:tr w:rsidR="00AA60F6" w:rsidTr="00875DF5">
        <w:tc>
          <w:tcPr>
            <w:tcW w:w="1555" w:type="dxa"/>
          </w:tcPr>
          <w:p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AA60F6" w:rsidRDefault="00AA60F6" w:rsidP="00AA60F6">
            <w:pPr>
              <w:pStyle w:val="SemEspaamento"/>
              <w:spacing w:line="276" w:lineRule="auto"/>
            </w:pPr>
            <w:r>
              <w:t>Pesquiso por um nome de conta com menos de três caracteres</w:t>
            </w:r>
          </w:p>
        </w:tc>
      </w:tr>
      <w:tr w:rsidR="00AA60F6" w:rsidTr="00875DF5">
        <w:tc>
          <w:tcPr>
            <w:tcW w:w="1555" w:type="dxa"/>
          </w:tcPr>
          <w:p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AA60F6" w:rsidRDefault="00AA60F6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alerta “Para pesquisar o nome tem que ter mais que três caracteres. ”</w:t>
            </w:r>
          </w:p>
        </w:tc>
      </w:tr>
    </w:tbl>
    <w:p w:rsidR="0013279D" w:rsidRDefault="0013279D" w:rsidP="00875DF5">
      <w:pPr>
        <w:pStyle w:val="Ttulo2"/>
        <w:numPr>
          <w:ilvl w:val="0"/>
          <w:numId w:val="0"/>
        </w:numPr>
        <w:rPr>
          <w:b w:val="0"/>
        </w:rPr>
      </w:pPr>
    </w:p>
    <w:p w:rsidR="008B3CA0" w:rsidRPr="008B3CA0" w:rsidRDefault="008B3CA0" w:rsidP="008B3CA0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875DF5" w:rsidRPr="0013279D" w:rsidTr="00875DF5">
        <w:tc>
          <w:tcPr>
            <w:tcW w:w="9061" w:type="dxa"/>
            <w:gridSpan w:val="2"/>
          </w:tcPr>
          <w:p w:rsidR="00875DF5" w:rsidRPr="0013279D" w:rsidRDefault="00875DF5" w:rsidP="00875DF5">
            <w:pPr>
              <w:pStyle w:val="Ttulo2"/>
              <w:outlineLvl w:val="1"/>
            </w:pPr>
            <w:bookmarkStart w:id="10" w:name="_Toc6175360"/>
            <w:r>
              <w:t>C2 –</w:t>
            </w:r>
            <w:r w:rsidRPr="00D13A4C">
              <w:t xml:space="preserve"> </w:t>
            </w:r>
            <w:r>
              <w:t>Pesquisar Contas A Pagar Por nome</w:t>
            </w:r>
            <w:bookmarkEnd w:id="10"/>
          </w:p>
        </w:tc>
      </w:tr>
      <w:tr w:rsidR="00875DF5" w:rsidTr="00875DF5">
        <w:tc>
          <w:tcPr>
            <w:tcW w:w="1555" w:type="dxa"/>
          </w:tcPr>
          <w:p w:rsidR="00875DF5" w:rsidRDefault="00875DF5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:rsidR="00875DF5" w:rsidRPr="00AA60F6" w:rsidRDefault="00875DF5" w:rsidP="00FD5B01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875DF5" w:rsidRDefault="00875DF5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 w:rsidRPr="0013279D">
              <w:t xml:space="preserve">Tenho </w:t>
            </w:r>
            <w:r>
              <w:t>permissão de “Visualizar Contas”</w:t>
            </w:r>
          </w:p>
        </w:tc>
      </w:tr>
      <w:tr w:rsidR="00875DF5" w:rsidTr="00875DF5">
        <w:tc>
          <w:tcPr>
            <w:tcW w:w="1555" w:type="dxa"/>
          </w:tcPr>
          <w:p w:rsidR="00875DF5" w:rsidRPr="00447DD7" w:rsidRDefault="00875DF5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:rsidR="00875DF5" w:rsidRDefault="00875DF5" w:rsidP="00FD5B01">
            <w:pPr>
              <w:pStyle w:val="SemEspaamento"/>
              <w:spacing w:line="276" w:lineRule="auto"/>
            </w:pPr>
            <w:r>
              <w:t>Tenho contas cadastradas</w:t>
            </w:r>
          </w:p>
        </w:tc>
      </w:tr>
      <w:tr w:rsidR="00875DF5" w:rsidTr="00875DF5">
        <w:tc>
          <w:tcPr>
            <w:tcW w:w="1555" w:type="dxa"/>
          </w:tcPr>
          <w:p w:rsidR="00875DF5" w:rsidRDefault="00875DF5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:rsidR="00875DF5" w:rsidRPr="00AA60F6" w:rsidRDefault="00875DF5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875DF5" w:rsidRDefault="00875DF5" w:rsidP="00875DF5">
            <w:pPr>
              <w:pStyle w:val="SemEspaamento"/>
              <w:spacing w:line="276" w:lineRule="auto"/>
            </w:pPr>
            <w:r>
              <w:t xml:space="preserve">Pesquiso por um nome de conta </w:t>
            </w:r>
          </w:p>
        </w:tc>
      </w:tr>
      <w:tr w:rsidR="00875DF5" w:rsidTr="00875DF5">
        <w:tc>
          <w:tcPr>
            <w:tcW w:w="1555" w:type="dxa"/>
          </w:tcPr>
          <w:p w:rsidR="00875DF5" w:rsidRDefault="00875DF5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:rsidR="00875DF5" w:rsidRPr="00AA60F6" w:rsidRDefault="00875DF5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875DF5" w:rsidRDefault="00875DF5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lista as contas cadastradas que contenha parte do nome digitado</w:t>
            </w:r>
          </w:p>
        </w:tc>
      </w:tr>
    </w:tbl>
    <w:p w:rsidR="00AA60F6" w:rsidRDefault="00AA60F6" w:rsidP="008B3CA0">
      <w:pPr>
        <w:pStyle w:val="Ttulo2"/>
        <w:numPr>
          <w:ilvl w:val="0"/>
          <w:numId w:val="0"/>
        </w:numPr>
        <w:rPr>
          <w:b w:val="0"/>
        </w:rPr>
      </w:pPr>
    </w:p>
    <w:p w:rsidR="008B3CA0" w:rsidRPr="008B3CA0" w:rsidRDefault="008B3CA0" w:rsidP="008B3CA0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875DF5" w:rsidRPr="0013279D" w:rsidTr="008B3CA0">
        <w:tc>
          <w:tcPr>
            <w:tcW w:w="9061" w:type="dxa"/>
            <w:gridSpan w:val="2"/>
          </w:tcPr>
          <w:p w:rsidR="00875DF5" w:rsidRPr="0013279D" w:rsidRDefault="008B3CA0" w:rsidP="008B3CA0">
            <w:pPr>
              <w:pStyle w:val="Ttulo2"/>
              <w:outlineLvl w:val="1"/>
            </w:pPr>
            <w:bookmarkStart w:id="11" w:name="_Toc6175361"/>
            <w:r>
              <w:t>C3 –</w:t>
            </w:r>
            <w:r w:rsidRPr="00D13A4C">
              <w:t xml:space="preserve"> </w:t>
            </w:r>
            <w:r>
              <w:t>Pesquisar por Data de Vencimento no Período de:</w:t>
            </w:r>
            <w:bookmarkEnd w:id="11"/>
          </w:p>
        </w:tc>
      </w:tr>
      <w:tr w:rsidR="00875DF5" w:rsidTr="008B3CA0">
        <w:tc>
          <w:tcPr>
            <w:tcW w:w="1555" w:type="dxa"/>
          </w:tcPr>
          <w:p w:rsidR="00875DF5" w:rsidRDefault="00875DF5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:rsidR="00875DF5" w:rsidRPr="00AA60F6" w:rsidRDefault="00875DF5" w:rsidP="00FD5B01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875DF5" w:rsidRDefault="00875DF5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 w:rsidRPr="0013279D">
              <w:t xml:space="preserve">Tenho </w:t>
            </w:r>
            <w:r>
              <w:t>permissão de “Visualizar Contas”</w:t>
            </w:r>
          </w:p>
        </w:tc>
      </w:tr>
      <w:tr w:rsidR="00875DF5" w:rsidTr="008B3CA0">
        <w:tc>
          <w:tcPr>
            <w:tcW w:w="1555" w:type="dxa"/>
          </w:tcPr>
          <w:p w:rsidR="00875DF5" w:rsidRPr="00447DD7" w:rsidRDefault="00875DF5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:rsidR="00875DF5" w:rsidRDefault="00875DF5" w:rsidP="00FD5B01">
            <w:pPr>
              <w:pStyle w:val="SemEspaamento"/>
              <w:spacing w:line="276" w:lineRule="auto"/>
            </w:pPr>
            <w:r>
              <w:t>Tenho contas cadastradas</w:t>
            </w:r>
          </w:p>
        </w:tc>
      </w:tr>
      <w:tr w:rsidR="00875DF5" w:rsidTr="008B3CA0">
        <w:tc>
          <w:tcPr>
            <w:tcW w:w="1555" w:type="dxa"/>
          </w:tcPr>
          <w:p w:rsidR="00875DF5" w:rsidRDefault="00875DF5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:rsidR="00875DF5" w:rsidRPr="00AA60F6" w:rsidRDefault="00875DF5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875DF5" w:rsidRDefault="00875DF5" w:rsidP="00875DF5">
            <w:pPr>
              <w:pStyle w:val="SemEspaamento"/>
              <w:spacing w:line="276" w:lineRule="auto"/>
            </w:pPr>
            <w:r>
              <w:t>Pesquiso por uma data</w:t>
            </w:r>
          </w:p>
        </w:tc>
      </w:tr>
      <w:tr w:rsidR="00875DF5" w:rsidTr="008B3CA0">
        <w:tc>
          <w:tcPr>
            <w:tcW w:w="1555" w:type="dxa"/>
          </w:tcPr>
          <w:p w:rsidR="00875DF5" w:rsidRDefault="00875DF5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:rsidR="00875DF5" w:rsidRPr="00AA60F6" w:rsidRDefault="00875DF5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875DF5" w:rsidRDefault="00875DF5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lista as contas cadastradas a partir desta data.</w:t>
            </w:r>
          </w:p>
        </w:tc>
      </w:tr>
    </w:tbl>
    <w:p w:rsidR="008B3CA0" w:rsidRDefault="008B3CA0" w:rsidP="00AA60F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8B3CA0" w:rsidRDefault="008B3CA0" w:rsidP="00AA60F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8B3CA0" w:rsidRPr="0013279D" w:rsidTr="00FD5B01">
        <w:tc>
          <w:tcPr>
            <w:tcW w:w="9061" w:type="dxa"/>
            <w:gridSpan w:val="2"/>
          </w:tcPr>
          <w:p w:rsidR="008B3CA0" w:rsidRPr="0013279D" w:rsidRDefault="008B3CA0" w:rsidP="008B3CA0">
            <w:pPr>
              <w:pStyle w:val="Ttulo2"/>
              <w:outlineLvl w:val="1"/>
            </w:pPr>
            <w:bookmarkStart w:id="12" w:name="_Toc6175362"/>
            <w:r>
              <w:t>C4 –</w:t>
            </w:r>
            <w:r w:rsidRPr="00D13A4C">
              <w:t xml:space="preserve"> </w:t>
            </w:r>
            <w:r>
              <w:t>Pesquisar por Data de Vencimento no Período de: (Com data inexistente)</w:t>
            </w:r>
            <w:bookmarkEnd w:id="12"/>
            <w:r>
              <w:t xml:space="preserve"> </w:t>
            </w:r>
          </w:p>
        </w:tc>
      </w:tr>
      <w:tr w:rsidR="008B3CA0" w:rsidTr="00FD5B01">
        <w:tc>
          <w:tcPr>
            <w:tcW w:w="1555" w:type="dxa"/>
          </w:tcPr>
          <w:p w:rsidR="008B3CA0" w:rsidRDefault="008B3CA0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:rsidR="008B3CA0" w:rsidRPr="00AA60F6" w:rsidRDefault="008B3CA0" w:rsidP="00FD5B01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8B3CA0" w:rsidRDefault="008B3CA0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 w:rsidRPr="0013279D">
              <w:t xml:space="preserve">Tenho </w:t>
            </w:r>
            <w:r>
              <w:t>permissão de “Visualizar Contas”</w:t>
            </w:r>
          </w:p>
        </w:tc>
      </w:tr>
      <w:tr w:rsidR="008B3CA0" w:rsidTr="00FD5B01">
        <w:tc>
          <w:tcPr>
            <w:tcW w:w="1555" w:type="dxa"/>
          </w:tcPr>
          <w:p w:rsidR="008B3CA0" w:rsidRPr="00447DD7" w:rsidRDefault="008B3CA0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:rsidR="008B3CA0" w:rsidRDefault="008B3CA0" w:rsidP="00FD5B01">
            <w:pPr>
              <w:pStyle w:val="SemEspaamento"/>
              <w:spacing w:line="276" w:lineRule="auto"/>
            </w:pPr>
            <w:r>
              <w:t>Tenho contas cadastradas</w:t>
            </w:r>
          </w:p>
        </w:tc>
      </w:tr>
      <w:tr w:rsidR="008B3CA0" w:rsidTr="00FD5B01">
        <w:tc>
          <w:tcPr>
            <w:tcW w:w="1555" w:type="dxa"/>
          </w:tcPr>
          <w:p w:rsidR="008B3CA0" w:rsidRDefault="008B3CA0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:rsidR="008B3CA0" w:rsidRPr="00AA60F6" w:rsidRDefault="008B3CA0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8B3CA0" w:rsidRDefault="008B3CA0" w:rsidP="008B3CA0">
            <w:pPr>
              <w:pStyle w:val="SemEspaamento"/>
              <w:spacing w:line="276" w:lineRule="auto"/>
            </w:pPr>
            <w:r>
              <w:t>Pesquiso por uma data inexistente</w:t>
            </w:r>
          </w:p>
        </w:tc>
      </w:tr>
      <w:tr w:rsidR="008B3CA0" w:rsidTr="00FD5B01">
        <w:tc>
          <w:tcPr>
            <w:tcW w:w="1555" w:type="dxa"/>
          </w:tcPr>
          <w:p w:rsidR="008B3CA0" w:rsidRDefault="008B3CA0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:rsidR="008B3CA0" w:rsidRPr="00AA60F6" w:rsidRDefault="008B3CA0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8B3CA0" w:rsidRDefault="008B3CA0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alerta “A data escolhida não existe”</w:t>
            </w:r>
          </w:p>
        </w:tc>
      </w:tr>
    </w:tbl>
    <w:p w:rsidR="00AA60F6" w:rsidRDefault="00AA60F6" w:rsidP="00AA60F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8B3CA0" w:rsidRPr="0013279D" w:rsidTr="00FD5B01">
        <w:tc>
          <w:tcPr>
            <w:tcW w:w="9061" w:type="dxa"/>
            <w:gridSpan w:val="2"/>
          </w:tcPr>
          <w:p w:rsidR="008B3CA0" w:rsidRPr="0013279D" w:rsidRDefault="00997F9B" w:rsidP="00997F9B">
            <w:pPr>
              <w:pStyle w:val="Ttulo2"/>
              <w:outlineLvl w:val="1"/>
            </w:pPr>
            <w:bookmarkStart w:id="13" w:name="_Toc6175363"/>
            <w:r>
              <w:lastRenderedPageBreak/>
              <w:t>C5</w:t>
            </w:r>
            <w:r w:rsidR="008B3CA0">
              <w:t xml:space="preserve"> –</w:t>
            </w:r>
            <w:r w:rsidR="008B3CA0" w:rsidRPr="00D13A4C">
              <w:t xml:space="preserve"> </w:t>
            </w:r>
            <w:r w:rsidR="008B3CA0">
              <w:t>Pesquisar por Data de Vencimento no Período de: (Com data inválida)</w:t>
            </w:r>
            <w:bookmarkEnd w:id="13"/>
            <w:r w:rsidR="008B3CA0">
              <w:t xml:space="preserve"> </w:t>
            </w:r>
          </w:p>
        </w:tc>
      </w:tr>
      <w:tr w:rsidR="008B3CA0" w:rsidTr="00FD5B01">
        <w:tc>
          <w:tcPr>
            <w:tcW w:w="1555" w:type="dxa"/>
          </w:tcPr>
          <w:p w:rsidR="008B3CA0" w:rsidRDefault="008B3CA0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:rsidR="008B3CA0" w:rsidRPr="00AA60F6" w:rsidRDefault="008B3CA0" w:rsidP="00FD5B01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8B3CA0" w:rsidRDefault="008B3CA0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 w:rsidRPr="0013279D">
              <w:t xml:space="preserve">Tenho </w:t>
            </w:r>
            <w:r>
              <w:t>permissão de “Visualizar Contas”</w:t>
            </w:r>
          </w:p>
        </w:tc>
      </w:tr>
      <w:tr w:rsidR="008B3CA0" w:rsidTr="00FD5B01">
        <w:tc>
          <w:tcPr>
            <w:tcW w:w="1555" w:type="dxa"/>
          </w:tcPr>
          <w:p w:rsidR="008B3CA0" w:rsidRPr="00447DD7" w:rsidRDefault="008B3CA0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:rsidR="008B3CA0" w:rsidRDefault="008B3CA0" w:rsidP="00FD5B01">
            <w:pPr>
              <w:pStyle w:val="SemEspaamento"/>
              <w:spacing w:line="276" w:lineRule="auto"/>
            </w:pPr>
            <w:r>
              <w:t>Tenho contas cadastradas</w:t>
            </w:r>
          </w:p>
        </w:tc>
      </w:tr>
      <w:tr w:rsidR="008B3CA0" w:rsidTr="00FD5B01">
        <w:tc>
          <w:tcPr>
            <w:tcW w:w="1555" w:type="dxa"/>
          </w:tcPr>
          <w:p w:rsidR="008B3CA0" w:rsidRDefault="008B3CA0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:rsidR="008B3CA0" w:rsidRPr="00AA60F6" w:rsidRDefault="008B3CA0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8B3CA0" w:rsidRDefault="008B3CA0" w:rsidP="008B3CA0">
            <w:pPr>
              <w:pStyle w:val="SemEspaamento"/>
              <w:spacing w:line="276" w:lineRule="auto"/>
            </w:pPr>
            <w:r>
              <w:t>Pesquiso por uma data com formato invalido</w:t>
            </w:r>
          </w:p>
        </w:tc>
      </w:tr>
      <w:tr w:rsidR="008B3CA0" w:rsidTr="00FD5B01">
        <w:tc>
          <w:tcPr>
            <w:tcW w:w="1555" w:type="dxa"/>
          </w:tcPr>
          <w:p w:rsidR="008B3CA0" w:rsidRDefault="008B3CA0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:rsidR="008B3CA0" w:rsidRPr="00AA60F6" w:rsidRDefault="008B3CA0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8B3CA0" w:rsidRDefault="008B3CA0" w:rsidP="008B3CA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alerta “A data</w:t>
            </w:r>
            <w:r w:rsidR="003742DA">
              <w:t xml:space="preserve"> precisa estar em um formato vá</w:t>
            </w:r>
            <w:r>
              <w:t>lido”</w:t>
            </w:r>
          </w:p>
        </w:tc>
      </w:tr>
    </w:tbl>
    <w:p w:rsidR="008B3CA0" w:rsidRDefault="008B3CA0" w:rsidP="008B3C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997F9B" w:rsidRDefault="00997F9B" w:rsidP="008B3C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997F9B" w:rsidRPr="0013279D" w:rsidTr="00FD5B01">
        <w:tc>
          <w:tcPr>
            <w:tcW w:w="9061" w:type="dxa"/>
            <w:gridSpan w:val="2"/>
          </w:tcPr>
          <w:p w:rsidR="00997F9B" w:rsidRPr="0013279D" w:rsidRDefault="003742DA" w:rsidP="00997F9B">
            <w:pPr>
              <w:pStyle w:val="Ttulo2"/>
              <w:outlineLvl w:val="1"/>
            </w:pPr>
            <w:bookmarkStart w:id="14" w:name="_Toc6175364"/>
            <w:r>
              <w:t>C6</w:t>
            </w:r>
            <w:r w:rsidR="00997F9B">
              <w:t xml:space="preserve"> –</w:t>
            </w:r>
            <w:r w:rsidR="00997F9B" w:rsidRPr="00D13A4C">
              <w:t xml:space="preserve"> </w:t>
            </w:r>
            <w:r w:rsidR="00997F9B">
              <w:t>Pesquisar por Data de Vencimento no Período</w:t>
            </w:r>
            <w:r>
              <w:t xml:space="preserve"> até</w:t>
            </w:r>
            <w:r w:rsidR="00997F9B">
              <w:t>:</w:t>
            </w:r>
            <w:bookmarkEnd w:id="14"/>
          </w:p>
        </w:tc>
      </w:tr>
      <w:tr w:rsidR="00997F9B" w:rsidTr="00FD5B01">
        <w:tc>
          <w:tcPr>
            <w:tcW w:w="1555" w:type="dxa"/>
          </w:tcPr>
          <w:p w:rsidR="00997F9B" w:rsidRDefault="00997F9B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:rsidR="00997F9B" w:rsidRPr="00AA60F6" w:rsidRDefault="00997F9B" w:rsidP="00FD5B01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997F9B" w:rsidRDefault="00997F9B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 w:rsidRPr="0013279D">
              <w:t xml:space="preserve">Tenho </w:t>
            </w:r>
            <w:r>
              <w:t>permissão de “Visualizar Contas”</w:t>
            </w:r>
          </w:p>
        </w:tc>
      </w:tr>
      <w:tr w:rsidR="00997F9B" w:rsidTr="00FD5B01">
        <w:tc>
          <w:tcPr>
            <w:tcW w:w="1555" w:type="dxa"/>
          </w:tcPr>
          <w:p w:rsidR="00997F9B" w:rsidRPr="00447DD7" w:rsidRDefault="00997F9B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:rsidR="00997F9B" w:rsidRDefault="00997F9B" w:rsidP="00FD5B01">
            <w:pPr>
              <w:pStyle w:val="SemEspaamento"/>
              <w:spacing w:line="276" w:lineRule="auto"/>
            </w:pPr>
            <w:r>
              <w:t>Tenho contas cadastradas</w:t>
            </w:r>
          </w:p>
        </w:tc>
      </w:tr>
      <w:tr w:rsidR="00997F9B" w:rsidTr="00FD5B01">
        <w:tc>
          <w:tcPr>
            <w:tcW w:w="1555" w:type="dxa"/>
          </w:tcPr>
          <w:p w:rsidR="00997F9B" w:rsidRDefault="00997F9B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:rsidR="00997F9B" w:rsidRPr="00AA60F6" w:rsidRDefault="00997F9B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997F9B" w:rsidRDefault="00997F9B" w:rsidP="00FD5B01">
            <w:pPr>
              <w:pStyle w:val="SemEspaamento"/>
              <w:spacing w:line="276" w:lineRule="auto"/>
            </w:pPr>
            <w:r>
              <w:t>Pesquiso por uma data</w:t>
            </w:r>
          </w:p>
        </w:tc>
      </w:tr>
      <w:tr w:rsidR="00997F9B" w:rsidTr="00FD5B01">
        <w:tc>
          <w:tcPr>
            <w:tcW w:w="1555" w:type="dxa"/>
          </w:tcPr>
          <w:p w:rsidR="00997F9B" w:rsidRDefault="00997F9B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:rsidR="00997F9B" w:rsidRPr="00AA60F6" w:rsidRDefault="00997F9B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997F9B" w:rsidRDefault="00997F9B" w:rsidP="003742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lista as contas cadastradas a </w:t>
            </w:r>
            <w:r w:rsidR="003742DA">
              <w:t>até</w:t>
            </w:r>
            <w:r>
              <w:t xml:space="preserve"> </w:t>
            </w:r>
            <w:r w:rsidR="003742DA">
              <w:t>a</w:t>
            </w:r>
            <w:r>
              <w:t xml:space="preserve"> data.</w:t>
            </w:r>
          </w:p>
        </w:tc>
      </w:tr>
    </w:tbl>
    <w:p w:rsidR="00997F9B" w:rsidRDefault="00997F9B" w:rsidP="008B3C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3742DA" w:rsidRDefault="003742DA" w:rsidP="008B3C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3742DA" w:rsidRPr="0013279D" w:rsidTr="00FD5B01">
        <w:tc>
          <w:tcPr>
            <w:tcW w:w="9061" w:type="dxa"/>
            <w:gridSpan w:val="2"/>
          </w:tcPr>
          <w:p w:rsidR="003742DA" w:rsidRPr="0013279D" w:rsidRDefault="003742DA" w:rsidP="003742DA">
            <w:pPr>
              <w:pStyle w:val="Ttulo2"/>
              <w:outlineLvl w:val="1"/>
            </w:pPr>
            <w:bookmarkStart w:id="15" w:name="_Toc6175365"/>
            <w:r>
              <w:t>C7 –</w:t>
            </w:r>
            <w:r w:rsidRPr="00D13A4C">
              <w:t xml:space="preserve"> </w:t>
            </w:r>
            <w:r>
              <w:t>Pesquisar por Data de Vencimento no Período até: (Com data inexistente)</w:t>
            </w:r>
            <w:bookmarkEnd w:id="15"/>
            <w:r>
              <w:t xml:space="preserve"> </w:t>
            </w:r>
          </w:p>
        </w:tc>
      </w:tr>
      <w:tr w:rsidR="003742DA" w:rsidTr="00FD5B01">
        <w:tc>
          <w:tcPr>
            <w:tcW w:w="1555" w:type="dxa"/>
          </w:tcPr>
          <w:p w:rsidR="003742DA" w:rsidRDefault="003742DA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:rsidR="003742DA" w:rsidRPr="00AA60F6" w:rsidRDefault="003742DA" w:rsidP="00FD5B01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3742DA" w:rsidRDefault="003742DA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 w:rsidRPr="0013279D">
              <w:t xml:space="preserve">Tenho </w:t>
            </w:r>
            <w:r>
              <w:t>permissão de “Visualizar Contas”</w:t>
            </w:r>
          </w:p>
        </w:tc>
      </w:tr>
      <w:tr w:rsidR="003742DA" w:rsidTr="00FD5B01">
        <w:tc>
          <w:tcPr>
            <w:tcW w:w="1555" w:type="dxa"/>
          </w:tcPr>
          <w:p w:rsidR="003742DA" w:rsidRPr="00447DD7" w:rsidRDefault="003742DA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:rsidR="003742DA" w:rsidRDefault="003742DA" w:rsidP="00FD5B01">
            <w:pPr>
              <w:pStyle w:val="SemEspaamento"/>
              <w:spacing w:line="276" w:lineRule="auto"/>
            </w:pPr>
            <w:r>
              <w:t>Tenho contas cadastradas</w:t>
            </w:r>
          </w:p>
        </w:tc>
      </w:tr>
      <w:tr w:rsidR="003742DA" w:rsidTr="00FD5B01">
        <w:tc>
          <w:tcPr>
            <w:tcW w:w="1555" w:type="dxa"/>
          </w:tcPr>
          <w:p w:rsidR="003742DA" w:rsidRDefault="003742DA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:rsidR="003742DA" w:rsidRPr="00AA60F6" w:rsidRDefault="003742DA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3742DA" w:rsidRDefault="003742DA" w:rsidP="00FD5B01">
            <w:pPr>
              <w:pStyle w:val="SemEspaamento"/>
              <w:spacing w:line="276" w:lineRule="auto"/>
            </w:pPr>
            <w:r>
              <w:t>Pesquiso por uma data inexistente</w:t>
            </w:r>
          </w:p>
        </w:tc>
      </w:tr>
      <w:tr w:rsidR="003742DA" w:rsidTr="00FD5B01">
        <w:tc>
          <w:tcPr>
            <w:tcW w:w="1555" w:type="dxa"/>
          </w:tcPr>
          <w:p w:rsidR="003742DA" w:rsidRDefault="003742DA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:rsidR="003742DA" w:rsidRPr="00AA60F6" w:rsidRDefault="003742DA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3742DA" w:rsidRDefault="003742DA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alerta “A data escolhida não existe”</w:t>
            </w:r>
          </w:p>
        </w:tc>
      </w:tr>
    </w:tbl>
    <w:p w:rsidR="003742DA" w:rsidRDefault="003742DA" w:rsidP="003742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3742DA" w:rsidRDefault="003742DA" w:rsidP="003742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3742DA" w:rsidRPr="0013279D" w:rsidTr="00FD5B01">
        <w:tc>
          <w:tcPr>
            <w:tcW w:w="9061" w:type="dxa"/>
            <w:gridSpan w:val="2"/>
          </w:tcPr>
          <w:p w:rsidR="003742DA" w:rsidRPr="0013279D" w:rsidRDefault="003742DA" w:rsidP="003742DA">
            <w:pPr>
              <w:pStyle w:val="Ttulo2"/>
              <w:outlineLvl w:val="1"/>
            </w:pPr>
            <w:bookmarkStart w:id="16" w:name="_Toc6175366"/>
            <w:r>
              <w:t>C8 –</w:t>
            </w:r>
            <w:r w:rsidRPr="00D13A4C">
              <w:t xml:space="preserve"> </w:t>
            </w:r>
            <w:r>
              <w:t>Pesquisar por Data de Vencimento no Período até: (Com data inválida)</w:t>
            </w:r>
            <w:bookmarkEnd w:id="16"/>
            <w:r>
              <w:t xml:space="preserve"> </w:t>
            </w:r>
          </w:p>
        </w:tc>
      </w:tr>
      <w:tr w:rsidR="003742DA" w:rsidTr="00FD5B01">
        <w:tc>
          <w:tcPr>
            <w:tcW w:w="1555" w:type="dxa"/>
          </w:tcPr>
          <w:p w:rsidR="003742DA" w:rsidRDefault="003742DA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:rsidR="003742DA" w:rsidRPr="00AA60F6" w:rsidRDefault="003742DA" w:rsidP="00FD5B01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3742DA" w:rsidRDefault="003742DA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 w:rsidRPr="0013279D">
              <w:t xml:space="preserve">Tenho </w:t>
            </w:r>
            <w:r>
              <w:t>permissão de “Visualizar Contas”</w:t>
            </w:r>
          </w:p>
        </w:tc>
      </w:tr>
      <w:tr w:rsidR="003742DA" w:rsidTr="00FD5B01">
        <w:tc>
          <w:tcPr>
            <w:tcW w:w="1555" w:type="dxa"/>
          </w:tcPr>
          <w:p w:rsidR="003742DA" w:rsidRPr="00447DD7" w:rsidRDefault="003742DA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:rsidR="003742DA" w:rsidRDefault="003742DA" w:rsidP="00FD5B01">
            <w:pPr>
              <w:pStyle w:val="SemEspaamento"/>
              <w:spacing w:line="276" w:lineRule="auto"/>
            </w:pPr>
            <w:r>
              <w:t>Tenho contas cadastradas</w:t>
            </w:r>
          </w:p>
        </w:tc>
      </w:tr>
      <w:tr w:rsidR="003742DA" w:rsidTr="00FD5B01">
        <w:tc>
          <w:tcPr>
            <w:tcW w:w="1555" w:type="dxa"/>
          </w:tcPr>
          <w:p w:rsidR="003742DA" w:rsidRDefault="003742DA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:rsidR="003742DA" w:rsidRPr="00AA60F6" w:rsidRDefault="003742DA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3742DA" w:rsidRDefault="003742DA" w:rsidP="00FD5B01">
            <w:pPr>
              <w:pStyle w:val="SemEspaamento"/>
              <w:spacing w:line="276" w:lineRule="auto"/>
            </w:pPr>
            <w:r>
              <w:t>Pesquiso por uma data com formato invalido</w:t>
            </w:r>
          </w:p>
        </w:tc>
      </w:tr>
      <w:tr w:rsidR="003742DA" w:rsidTr="00FD5B01">
        <w:tc>
          <w:tcPr>
            <w:tcW w:w="1555" w:type="dxa"/>
          </w:tcPr>
          <w:p w:rsidR="003742DA" w:rsidRDefault="003742DA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:rsidR="003742DA" w:rsidRPr="00AA60F6" w:rsidRDefault="003742DA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3742DA" w:rsidRDefault="003742DA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alerta “A data precisa estar em um formato válido”</w:t>
            </w:r>
          </w:p>
        </w:tc>
      </w:tr>
    </w:tbl>
    <w:p w:rsidR="008B3CA0" w:rsidRDefault="008B3CA0" w:rsidP="00AA60F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3742DA" w:rsidRDefault="003742DA" w:rsidP="00AA60F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3742DA" w:rsidRDefault="003742DA" w:rsidP="00AA60F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3742DA" w:rsidRPr="0013279D" w:rsidTr="00FD5B01">
        <w:tc>
          <w:tcPr>
            <w:tcW w:w="9061" w:type="dxa"/>
            <w:gridSpan w:val="2"/>
          </w:tcPr>
          <w:p w:rsidR="003742DA" w:rsidRPr="0013279D" w:rsidRDefault="003742DA" w:rsidP="003742DA">
            <w:pPr>
              <w:pStyle w:val="Ttulo2"/>
              <w:outlineLvl w:val="1"/>
            </w:pPr>
            <w:bookmarkStart w:id="17" w:name="_Toc6175367"/>
            <w:r>
              <w:lastRenderedPageBreak/>
              <w:t>C9 –</w:t>
            </w:r>
            <w:r w:rsidRPr="00D13A4C">
              <w:t xml:space="preserve"> </w:t>
            </w:r>
            <w:r>
              <w:t>Pesquisar por Data de Vencimento no Período de/até:</w:t>
            </w:r>
            <w:bookmarkEnd w:id="17"/>
          </w:p>
        </w:tc>
      </w:tr>
      <w:tr w:rsidR="003742DA" w:rsidTr="00FD5B01">
        <w:tc>
          <w:tcPr>
            <w:tcW w:w="1555" w:type="dxa"/>
          </w:tcPr>
          <w:p w:rsidR="003742DA" w:rsidRDefault="003742DA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:rsidR="003742DA" w:rsidRPr="00AA60F6" w:rsidRDefault="003742DA" w:rsidP="00FD5B01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3742DA" w:rsidRDefault="003742DA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 w:rsidRPr="0013279D">
              <w:t xml:space="preserve">Tenho </w:t>
            </w:r>
            <w:r>
              <w:t>permissão de “Visualizar Contas”</w:t>
            </w:r>
          </w:p>
        </w:tc>
      </w:tr>
      <w:tr w:rsidR="003742DA" w:rsidTr="00FD5B01">
        <w:tc>
          <w:tcPr>
            <w:tcW w:w="1555" w:type="dxa"/>
          </w:tcPr>
          <w:p w:rsidR="003742DA" w:rsidRPr="00447DD7" w:rsidRDefault="003742DA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:rsidR="003742DA" w:rsidRDefault="003742DA" w:rsidP="00FD5B01">
            <w:pPr>
              <w:pStyle w:val="SemEspaamento"/>
              <w:spacing w:line="276" w:lineRule="auto"/>
            </w:pPr>
            <w:r>
              <w:t>Tenho contas cadastradas</w:t>
            </w:r>
          </w:p>
        </w:tc>
      </w:tr>
      <w:tr w:rsidR="003742DA" w:rsidTr="00FD5B01">
        <w:tc>
          <w:tcPr>
            <w:tcW w:w="1555" w:type="dxa"/>
          </w:tcPr>
          <w:p w:rsidR="003742DA" w:rsidRDefault="003742DA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:rsidR="003742DA" w:rsidRPr="00AA60F6" w:rsidRDefault="003742DA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3742DA" w:rsidRDefault="003742DA" w:rsidP="00FD5B01">
            <w:pPr>
              <w:pStyle w:val="SemEspaamento"/>
              <w:spacing w:line="276" w:lineRule="auto"/>
            </w:pPr>
            <w:r>
              <w:t>Pesquiso por datas de/até</w:t>
            </w:r>
          </w:p>
        </w:tc>
      </w:tr>
      <w:tr w:rsidR="003742DA" w:rsidTr="00FD5B01">
        <w:tc>
          <w:tcPr>
            <w:tcW w:w="1555" w:type="dxa"/>
          </w:tcPr>
          <w:p w:rsidR="003742DA" w:rsidRDefault="003742DA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:rsidR="003742DA" w:rsidRPr="00AA60F6" w:rsidRDefault="003742DA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3742DA" w:rsidRDefault="003742DA" w:rsidP="003742D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lista as contas cadastradas entre as datas escolhidas.</w:t>
            </w:r>
          </w:p>
        </w:tc>
      </w:tr>
    </w:tbl>
    <w:p w:rsidR="003742DA" w:rsidRDefault="003742DA" w:rsidP="00AA60F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FD5B01" w:rsidRDefault="00FD5B01" w:rsidP="00AA60F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FD5B01" w:rsidRPr="0013279D" w:rsidTr="00FD5B01">
        <w:tc>
          <w:tcPr>
            <w:tcW w:w="9061" w:type="dxa"/>
            <w:gridSpan w:val="2"/>
          </w:tcPr>
          <w:p w:rsidR="00FD5B01" w:rsidRPr="0013279D" w:rsidRDefault="00FD5B01" w:rsidP="00FD5B01">
            <w:pPr>
              <w:pStyle w:val="Ttulo2"/>
              <w:outlineLvl w:val="1"/>
            </w:pPr>
            <w:bookmarkStart w:id="18" w:name="_Toc6175368"/>
            <w:r>
              <w:t>C10 –</w:t>
            </w:r>
            <w:r w:rsidRPr="00D13A4C">
              <w:t xml:space="preserve"> </w:t>
            </w:r>
            <w:r>
              <w:t>Pesquisar por Data de Vencimento no Período de/até: (Data de maior que a data até)</w:t>
            </w:r>
            <w:bookmarkEnd w:id="18"/>
          </w:p>
        </w:tc>
      </w:tr>
      <w:tr w:rsidR="00FD5B01" w:rsidTr="00FD5B01">
        <w:tc>
          <w:tcPr>
            <w:tcW w:w="1555" w:type="dxa"/>
          </w:tcPr>
          <w:p w:rsidR="00FD5B01" w:rsidRDefault="00FD5B01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:rsidR="00FD5B01" w:rsidRPr="00AA60F6" w:rsidRDefault="00FD5B01" w:rsidP="00FD5B01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FD5B01" w:rsidRDefault="00FD5B01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 w:rsidRPr="0013279D">
              <w:t xml:space="preserve">Tenho </w:t>
            </w:r>
            <w:r>
              <w:t>permissão de “Visualizar Contas”</w:t>
            </w:r>
          </w:p>
        </w:tc>
      </w:tr>
      <w:tr w:rsidR="00FD5B01" w:rsidTr="00FD5B01">
        <w:tc>
          <w:tcPr>
            <w:tcW w:w="1555" w:type="dxa"/>
          </w:tcPr>
          <w:p w:rsidR="00FD5B01" w:rsidRPr="00447DD7" w:rsidRDefault="00FD5B01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:rsidR="00FD5B01" w:rsidRDefault="00FD5B01" w:rsidP="00FD5B01">
            <w:pPr>
              <w:pStyle w:val="SemEspaamento"/>
              <w:spacing w:line="276" w:lineRule="auto"/>
            </w:pPr>
            <w:r>
              <w:t>Tenho contas cadastradas</w:t>
            </w:r>
          </w:p>
        </w:tc>
      </w:tr>
      <w:tr w:rsidR="00FD5B01" w:rsidTr="00FD5B01">
        <w:tc>
          <w:tcPr>
            <w:tcW w:w="1555" w:type="dxa"/>
          </w:tcPr>
          <w:p w:rsidR="00FD5B01" w:rsidRDefault="00FD5B01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:rsidR="00FD5B01" w:rsidRPr="00AA60F6" w:rsidRDefault="00FD5B01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FD5B01" w:rsidRDefault="00FD5B01" w:rsidP="00FD5B01">
            <w:pPr>
              <w:pStyle w:val="SemEspaamento"/>
              <w:spacing w:line="276" w:lineRule="auto"/>
            </w:pPr>
            <w:r>
              <w:t>Pesquiso por datas de/até</w:t>
            </w:r>
          </w:p>
        </w:tc>
      </w:tr>
      <w:tr w:rsidR="00FD5B01" w:rsidTr="00FD5B01">
        <w:tc>
          <w:tcPr>
            <w:tcW w:w="1555" w:type="dxa"/>
          </w:tcPr>
          <w:p w:rsidR="00FD5B01" w:rsidRDefault="00FD5B01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:rsidR="00FD5B01" w:rsidRPr="00AA60F6" w:rsidRDefault="00FD5B01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FD5B01" w:rsidRDefault="00FD5B01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alerta “Período de, deve ser maior que período Até”.</w:t>
            </w:r>
          </w:p>
        </w:tc>
      </w:tr>
    </w:tbl>
    <w:p w:rsidR="00FD5B01" w:rsidRDefault="00FD5B01" w:rsidP="00AA60F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sectPr w:rsidR="00FD5B01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A97" w:rsidRDefault="00C46A97" w:rsidP="00E33422">
      <w:pPr>
        <w:spacing w:after="0" w:line="240" w:lineRule="auto"/>
      </w:pPr>
      <w:r>
        <w:separator/>
      </w:r>
    </w:p>
  </w:endnote>
  <w:endnote w:type="continuationSeparator" w:id="0">
    <w:p w:rsidR="00C46A97" w:rsidRDefault="00C46A97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19748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FD5B01" w:rsidRDefault="00FD5B01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CB5F0C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CB5F0C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FD5B01" w:rsidRDefault="00FD5B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A97" w:rsidRDefault="00C46A97" w:rsidP="00E33422">
      <w:pPr>
        <w:spacing w:after="0" w:line="240" w:lineRule="auto"/>
      </w:pPr>
      <w:r>
        <w:separator/>
      </w:r>
    </w:p>
  </w:footnote>
  <w:footnote w:type="continuationSeparator" w:id="0">
    <w:p w:rsidR="00C46A97" w:rsidRDefault="00C46A97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B01" w:rsidRPr="00E33422" w:rsidRDefault="00FD5B01" w:rsidP="00E33422">
    <w:pPr>
      <w:jc w:val="right"/>
      <w:rPr>
        <w:szCs w:val="32"/>
      </w:rPr>
    </w:pPr>
    <w:r w:rsidRPr="001E3A40">
      <w:rPr>
        <w:b/>
        <w:szCs w:val="32"/>
      </w:rPr>
      <w:t>1.5. Pesquisa de contas A Pagar</w:t>
    </w:r>
    <w:r>
      <w:rPr>
        <w:b/>
        <w:szCs w:val="32"/>
      </w:rPr>
      <w:t xml:space="preserve"> </w:t>
    </w:r>
    <w:r w:rsidRPr="00E33422">
      <w:rPr>
        <w:rFonts w:ascii="Consolas" w:hAnsi="Consolas"/>
        <w:sz w:val="20"/>
        <w:szCs w:val="32"/>
      </w:rPr>
      <w:t>&lt;v 1.0.0&gt;</w:t>
    </w:r>
  </w:p>
  <w:p w:rsidR="00FD5B01" w:rsidRPr="005617C9" w:rsidRDefault="00FD5B01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r>
      <w:rPr>
        <w:b/>
        <w:i/>
        <w:sz w:val="20"/>
      </w:rPr>
      <w:t>Contar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67"/>
    <w:rsid w:val="00013867"/>
    <w:rsid w:val="0003009D"/>
    <w:rsid w:val="0006738F"/>
    <w:rsid w:val="00087A5D"/>
    <w:rsid w:val="000F1DDE"/>
    <w:rsid w:val="001046E4"/>
    <w:rsid w:val="0013279D"/>
    <w:rsid w:val="001618E2"/>
    <w:rsid w:val="00196679"/>
    <w:rsid w:val="001B1385"/>
    <w:rsid w:val="001E3A40"/>
    <w:rsid w:val="002E73F6"/>
    <w:rsid w:val="00352433"/>
    <w:rsid w:val="00355245"/>
    <w:rsid w:val="003742DA"/>
    <w:rsid w:val="00392810"/>
    <w:rsid w:val="00412A27"/>
    <w:rsid w:val="00430BE9"/>
    <w:rsid w:val="004515B2"/>
    <w:rsid w:val="004A1518"/>
    <w:rsid w:val="004A41EF"/>
    <w:rsid w:val="004C5DF7"/>
    <w:rsid w:val="004D55FD"/>
    <w:rsid w:val="004E0725"/>
    <w:rsid w:val="004E1AC3"/>
    <w:rsid w:val="004F7D59"/>
    <w:rsid w:val="00546331"/>
    <w:rsid w:val="00560C41"/>
    <w:rsid w:val="005617C9"/>
    <w:rsid w:val="00564E21"/>
    <w:rsid w:val="005B2AF4"/>
    <w:rsid w:val="005C25DC"/>
    <w:rsid w:val="005E41C1"/>
    <w:rsid w:val="006D5194"/>
    <w:rsid w:val="00706BE2"/>
    <w:rsid w:val="00732E92"/>
    <w:rsid w:val="00791EE9"/>
    <w:rsid w:val="007A139B"/>
    <w:rsid w:val="008544AD"/>
    <w:rsid w:val="00875DF5"/>
    <w:rsid w:val="008B3CA0"/>
    <w:rsid w:val="00997F9B"/>
    <w:rsid w:val="009A1B09"/>
    <w:rsid w:val="00AA60F6"/>
    <w:rsid w:val="00B375D1"/>
    <w:rsid w:val="00B56B9D"/>
    <w:rsid w:val="00B75304"/>
    <w:rsid w:val="00B85A24"/>
    <w:rsid w:val="00BD4A16"/>
    <w:rsid w:val="00C45639"/>
    <w:rsid w:val="00C46A97"/>
    <w:rsid w:val="00C75C95"/>
    <w:rsid w:val="00C842BC"/>
    <w:rsid w:val="00CB5F0C"/>
    <w:rsid w:val="00CC7A34"/>
    <w:rsid w:val="00D13A4C"/>
    <w:rsid w:val="00D520B7"/>
    <w:rsid w:val="00DF37A1"/>
    <w:rsid w:val="00E13743"/>
    <w:rsid w:val="00E33422"/>
    <w:rsid w:val="00E36C84"/>
    <w:rsid w:val="00E847AA"/>
    <w:rsid w:val="00F8148B"/>
    <w:rsid w:val="00FB7A3B"/>
    <w:rsid w:val="00FC0A5E"/>
    <w:rsid w:val="00FD5B01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7AE90-A889-4253-97B5-31984AEAB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Usuário.dotx</Template>
  <TotalTime>194</TotalTime>
  <Pages>7</Pages>
  <Words>886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Antonio de Souza</cp:lastModifiedBy>
  <cp:revision>19</cp:revision>
  <dcterms:created xsi:type="dcterms:W3CDTF">2018-08-03T23:00:00Z</dcterms:created>
  <dcterms:modified xsi:type="dcterms:W3CDTF">2019-04-15T02:04:00Z</dcterms:modified>
</cp:coreProperties>
</file>