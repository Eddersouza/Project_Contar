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EE9" w:rsidRDefault="00791EE9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Pr="00F8148B" w:rsidRDefault="009A26D5" w:rsidP="00F8148B">
      <w:pPr>
        <w:jc w:val="right"/>
        <w:rPr>
          <w:sz w:val="32"/>
          <w:szCs w:val="32"/>
        </w:rPr>
      </w:pPr>
      <w:r w:rsidRPr="009A26D5">
        <w:rPr>
          <w:b/>
          <w:sz w:val="32"/>
          <w:szCs w:val="32"/>
        </w:rPr>
        <w:t>1.6. Escolher quantidade de Contas Pagas na lista</w:t>
      </w:r>
      <w:r w:rsidR="001E3A40">
        <w:rPr>
          <w:b/>
          <w:sz w:val="32"/>
          <w:szCs w:val="32"/>
        </w:rPr>
        <w:t xml:space="preserve"> </w:t>
      </w:r>
      <w:r w:rsidR="00F8148B" w:rsidRPr="00F8148B">
        <w:rPr>
          <w:rFonts w:ascii="Consolas" w:hAnsi="Consolas"/>
          <w:szCs w:val="32"/>
        </w:rPr>
        <w:t>&lt;v 1.0.0&gt;</w:t>
      </w:r>
    </w:p>
    <w:p w:rsidR="00013867" w:rsidRPr="00D13A4C" w:rsidRDefault="004515B2" w:rsidP="00013867">
      <w:pPr>
        <w:jc w:val="right"/>
        <w:rPr>
          <w:b/>
          <w:szCs w:val="32"/>
        </w:rPr>
      </w:pPr>
      <w:r w:rsidRPr="00D86FA7">
        <w:rPr>
          <w:b/>
          <w:sz w:val="28"/>
          <w:szCs w:val="32"/>
        </w:rPr>
        <w:t>1. Gerenciar Contas a Pagar</w:t>
      </w:r>
    </w:p>
    <w:p w:rsidR="00013867" w:rsidRPr="00E847AA" w:rsidRDefault="00013867" w:rsidP="00013867">
      <w:pPr>
        <w:jc w:val="right"/>
        <w:rPr>
          <w:b/>
          <w:sz w:val="22"/>
        </w:rPr>
      </w:pPr>
      <w:r>
        <w:rPr>
          <w:b/>
          <w:sz w:val="28"/>
          <w:szCs w:val="32"/>
        </w:rPr>
        <w:t>Contas</w:t>
      </w:r>
    </w:p>
    <w:p w:rsidR="00013867" w:rsidRPr="00E847AA" w:rsidRDefault="00013867" w:rsidP="00013867">
      <w:pPr>
        <w:jc w:val="right"/>
        <w:rPr>
          <w:sz w:val="20"/>
        </w:rPr>
      </w:pPr>
      <w:r w:rsidRPr="00E847AA">
        <w:rPr>
          <w:b/>
          <w:sz w:val="20"/>
        </w:rPr>
        <w:t xml:space="preserve">Projeto </w:t>
      </w:r>
      <w:r>
        <w:rPr>
          <w:b/>
          <w:i/>
          <w:sz w:val="20"/>
        </w:rPr>
        <w:t>Contar</w:t>
      </w:r>
      <w:r w:rsidRPr="00E847AA">
        <w:rPr>
          <w:sz w:val="20"/>
        </w:rPr>
        <w:t xml:space="preserve"> </w:t>
      </w:r>
    </w:p>
    <w:p w:rsidR="00E33422" w:rsidRDefault="00E3342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12A3" w:rsidRPr="00FF12A3" w:rsidRDefault="00FF12A3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FF12A3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:rsidR="00807CA9" w:rsidRDefault="00FF12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0" w:name="_GoBack"/>
          <w:bookmarkEnd w:id="0"/>
          <w:r w:rsidR="00807CA9" w:rsidRPr="000A4F16">
            <w:rPr>
              <w:rStyle w:val="Hyperlink"/>
              <w:noProof/>
            </w:rPr>
            <w:fldChar w:fldCharType="begin"/>
          </w:r>
          <w:r w:rsidR="00807CA9" w:rsidRPr="000A4F16">
            <w:rPr>
              <w:rStyle w:val="Hyperlink"/>
              <w:noProof/>
            </w:rPr>
            <w:instrText xml:space="preserve"> </w:instrText>
          </w:r>
          <w:r w:rsidR="00807CA9">
            <w:rPr>
              <w:noProof/>
            </w:rPr>
            <w:instrText>HYPERLINK \l "_Toc6258478"</w:instrText>
          </w:r>
          <w:r w:rsidR="00807CA9" w:rsidRPr="000A4F16">
            <w:rPr>
              <w:rStyle w:val="Hyperlink"/>
              <w:noProof/>
            </w:rPr>
            <w:instrText xml:space="preserve"> </w:instrText>
          </w:r>
          <w:r w:rsidR="00807CA9" w:rsidRPr="000A4F16">
            <w:rPr>
              <w:rStyle w:val="Hyperlink"/>
              <w:noProof/>
            </w:rPr>
          </w:r>
          <w:r w:rsidR="00807CA9" w:rsidRPr="000A4F16">
            <w:rPr>
              <w:rStyle w:val="Hyperlink"/>
              <w:noProof/>
            </w:rPr>
            <w:fldChar w:fldCharType="separate"/>
          </w:r>
          <w:r w:rsidR="00807CA9" w:rsidRPr="000A4F16">
            <w:rPr>
              <w:rStyle w:val="Hyperlink"/>
              <w:noProof/>
            </w:rPr>
            <w:t>1.</w:t>
          </w:r>
          <w:r w:rsidR="00807CA9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  <w:tab/>
          </w:r>
          <w:r w:rsidR="00807CA9" w:rsidRPr="000A4F16">
            <w:rPr>
              <w:rStyle w:val="Hyperlink"/>
              <w:noProof/>
            </w:rPr>
            <w:t>Opções Gerais</w:t>
          </w:r>
          <w:r w:rsidR="00807CA9">
            <w:rPr>
              <w:noProof/>
              <w:webHidden/>
            </w:rPr>
            <w:tab/>
          </w:r>
          <w:r w:rsidR="00807CA9">
            <w:rPr>
              <w:noProof/>
              <w:webHidden/>
            </w:rPr>
            <w:fldChar w:fldCharType="begin"/>
          </w:r>
          <w:r w:rsidR="00807CA9">
            <w:rPr>
              <w:noProof/>
              <w:webHidden/>
            </w:rPr>
            <w:instrText xml:space="preserve"> PAGEREF _Toc6258478 \h </w:instrText>
          </w:r>
          <w:r w:rsidR="00807CA9">
            <w:rPr>
              <w:noProof/>
              <w:webHidden/>
            </w:rPr>
          </w:r>
          <w:r w:rsidR="00807CA9">
            <w:rPr>
              <w:noProof/>
              <w:webHidden/>
            </w:rPr>
            <w:fldChar w:fldCharType="separate"/>
          </w:r>
          <w:r w:rsidR="00807CA9">
            <w:rPr>
              <w:noProof/>
              <w:webHidden/>
            </w:rPr>
            <w:t>3</w:t>
          </w:r>
          <w:r w:rsidR="00807CA9">
            <w:rPr>
              <w:noProof/>
              <w:webHidden/>
            </w:rPr>
            <w:fldChar w:fldCharType="end"/>
          </w:r>
          <w:r w:rsidR="00807CA9" w:rsidRPr="000A4F16">
            <w:rPr>
              <w:rStyle w:val="Hyperlink"/>
              <w:noProof/>
            </w:rPr>
            <w:fldChar w:fldCharType="end"/>
          </w:r>
        </w:p>
        <w:p w:rsidR="00807CA9" w:rsidRDefault="00807CA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258479" w:history="1">
            <w:r w:rsidRPr="000A4F16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A4F16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A9" w:rsidRDefault="00807CA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258480" w:history="1">
            <w:r w:rsidRPr="000A4F16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A4F16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A9" w:rsidRDefault="00807CA9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258481" w:history="1">
            <w:r w:rsidRPr="000A4F1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A4F16">
              <w:rPr>
                <w:rStyle w:val="Hyperlink"/>
                <w:noProof/>
              </w:rPr>
              <w:t>1.6. Escolher quantidade de Contas Pagas na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A9" w:rsidRDefault="00807CA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258482" w:history="1">
            <w:r w:rsidRPr="000A4F16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A4F16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A9" w:rsidRDefault="00807CA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258483" w:history="1">
            <w:r w:rsidRPr="000A4F16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A4F16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A9" w:rsidRDefault="00807CA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258484" w:history="1">
            <w:r w:rsidRPr="000A4F16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A4F16">
              <w:rPr>
                <w:rStyle w:val="Hyperlink"/>
                <w:noProof/>
              </w:rPr>
              <w:t>Por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A9" w:rsidRDefault="00807CA9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258485" w:history="1">
            <w:r w:rsidRPr="000A4F1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A4F16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CA9" w:rsidRDefault="00807CA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258486" w:history="1">
            <w:r w:rsidRPr="000A4F16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A4F16">
              <w:rPr>
                <w:rStyle w:val="Hyperlink"/>
                <w:noProof/>
              </w:rPr>
              <w:t>C1 – Escolher 25 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A3" w:rsidRDefault="00FF12A3">
          <w:r>
            <w:rPr>
              <w:b/>
              <w:bCs/>
            </w:rPr>
            <w:fldChar w:fldCharType="end"/>
          </w:r>
        </w:p>
      </w:sdtContent>
    </w:sdt>
    <w:p w:rsidR="00E33422" w:rsidRDefault="00E33422">
      <w:r>
        <w:br w:type="page"/>
      </w:r>
    </w:p>
    <w:p w:rsidR="00F8148B" w:rsidRPr="00D520B7" w:rsidRDefault="00D520B7" w:rsidP="00BD4A16">
      <w:pPr>
        <w:pStyle w:val="Ttulo1"/>
      </w:pPr>
      <w:bookmarkStart w:id="1" w:name="_Toc6258478"/>
      <w:r w:rsidRPr="00D520B7">
        <w:lastRenderedPageBreak/>
        <w:t xml:space="preserve">Opções </w:t>
      </w:r>
      <w:r w:rsidRPr="00BD4A16">
        <w:t>Gerais</w:t>
      </w:r>
      <w:bookmarkEnd w:id="1"/>
    </w:p>
    <w:p w:rsidR="00D520B7" w:rsidRDefault="00D520B7" w:rsidP="00BD4A16">
      <w:pPr>
        <w:pStyle w:val="Ttulo2"/>
      </w:pPr>
      <w:bookmarkStart w:id="2" w:name="_Toc6258479"/>
      <w:r w:rsidRPr="00D520B7">
        <w:t xml:space="preserve">Sobre o </w:t>
      </w:r>
      <w:r w:rsidRPr="00BD4A16">
        <w:t>documento</w:t>
      </w:r>
      <w:bookmarkEnd w:id="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255"/>
        <w:gridCol w:w="3262"/>
        <w:gridCol w:w="2966"/>
      </w:tblGrid>
      <w:tr w:rsidR="00D520B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520B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9A26D5" w:rsidP="00352433">
            <w:pPr>
              <w:pStyle w:val="Tabletext"/>
              <w:jc w:val="center"/>
            </w:pPr>
            <w:r>
              <w:t>15</w:t>
            </w:r>
            <w:r w:rsidR="00352433">
              <w:t>/04/2019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D520B7" w:rsidP="00FD5B01">
            <w:pPr>
              <w:pStyle w:val="Tabletext"/>
              <w:jc w:val="center"/>
            </w:pPr>
            <w:r>
              <w:t>1.0</w:t>
            </w:r>
            <w:r w:rsidR="004A41EF">
              <w:t>.0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4A41EF" w:rsidP="00FD5B01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D520B7" w:rsidP="00FD5B01">
            <w:pPr>
              <w:pStyle w:val="Tabletext"/>
            </w:pPr>
          </w:p>
        </w:tc>
      </w:tr>
    </w:tbl>
    <w:p w:rsidR="00D520B7" w:rsidRDefault="00D520B7" w:rsidP="00D520B7"/>
    <w:p w:rsidR="00355245" w:rsidRPr="00D520B7" w:rsidRDefault="00355245" w:rsidP="00D520B7"/>
    <w:p w:rsidR="00355245" w:rsidRDefault="00D520B7" w:rsidP="00BD4A16">
      <w:pPr>
        <w:pStyle w:val="Ttulo2"/>
      </w:pPr>
      <w:bookmarkStart w:id="3" w:name="_Toc6258480"/>
      <w:r>
        <w:t>Sobre a Etapa</w:t>
      </w:r>
      <w:bookmarkEnd w:id="3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4"/>
        <w:gridCol w:w="2077"/>
        <w:gridCol w:w="6484"/>
        <w:gridCol w:w="256"/>
      </w:tblGrid>
      <w:tr w:rsidR="00355245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245" w:rsidRDefault="00355245" w:rsidP="00FD5B01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245" w:rsidRDefault="00355245" w:rsidP="00FD5B01">
            <w:pPr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245" w:rsidRPr="00D85998" w:rsidRDefault="00355245" w:rsidP="00FD5B01">
            <w:pPr>
              <w:rPr>
                <w:u w:val="single"/>
              </w:rPr>
            </w:pPr>
            <w:r w:rsidRPr="008C6DA7">
              <w:t xml:space="preserve"> </w:t>
            </w:r>
            <w:r w:rsidR="00087A5D">
              <w:t>Contas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245" w:rsidRDefault="00355245" w:rsidP="00FD5B01"/>
        </w:tc>
      </w:tr>
      <w:tr w:rsidR="00CC7A34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Pr="00150C48" w:rsidRDefault="00CC7A34" w:rsidP="00CC7A34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Pr="00150C48" w:rsidRDefault="00CC7A34" w:rsidP="00CC7A34">
            <w:pPr>
              <w:rPr>
                <w:b/>
              </w:rPr>
            </w:pPr>
            <w:r w:rsidRPr="00150C48">
              <w:rPr>
                <w:b/>
              </w:rPr>
              <w:t>Épico: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Default="004515B2" w:rsidP="00CC7A34">
            <w:r w:rsidRPr="004515B2">
              <w:t>1. Gerenciar Contas a Pagar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Default="00CC7A34" w:rsidP="00CC7A34"/>
        </w:tc>
      </w:tr>
      <w:tr w:rsidR="006D5194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94" w:rsidRDefault="006D5194" w:rsidP="006D5194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194" w:rsidRDefault="006D5194" w:rsidP="006D5194">
            <w:pPr>
              <w:rPr>
                <w:b/>
              </w:rPr>
            </w:pPr>
            <w:r>
              <w:rPr>
                <w:b/>
              </w:rPr>
              <w:t>Estórias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194" w:rsidRPr="00352433" w:rsidRDefault="009A26D5" w:rsidP="006D5194">
            <w:r w:rsidRPr="009A26D5">
              <w:t>1.6. Escolher quantidade de Contas Pagas na lista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94" w:rsidRDefault="006D5194" w:rsidP="006D5194">
            <w:pPr>
              <w:jc w:val="center"/>
              <w:rPr>
                <w:b/>
              </w:rPr>
            </w:pPr>
          </w:p>
        </w:tc>
      </w:tr>
    </w:tbl>
    <w:p w:rsidR="00355245" w:rsidRDefault="00355245" w:rsidP="00355245"/>
    <w:p w:rsidR="004A1518" w:rsidRDefault="004A1518">
      <w:r>
        <w:br w:type="page"/>
      </w:r>
    </w:p>
    <w:p w:rsidR="002E73F6" w:rsidRDefault="00917ED1" w:rsidP="00917ED1">
      <w:pPr>
        <w:pStyle w:val="Ttulo1"/>
      </w:pPr>
      <w:bookmarkStart w:id="4" w:name="_Toc6258481"/>
      <w:r w:rsidRPr="00917ED1">
        <w:lastRenderedPageBreak/>
        <w:t>1.6. Escolher quantidade de Contas Pagas na lista</w:t>
      </w:r>
      <w:bookmarkEnd w:id="4"/>
    </w:p>
    <w:p w:rsidR="000F1DDE" w:rsidRDefault="00FC0A5E" w:rsidP="00BD4A16">
      <w:pPr>
        <w:pStyle w:val="Ttulo2"/>
      </w:pPr>
      <w:bookmarkStart w:id="5" w:name="_Toc6258482"/>
      <w:r>
        <w:t>Quem?</w:t>
      </w:r>
      <w:bookmarkEnd w:id="5"/>
    </w:p>
    <w:p w:rsidR="00FC0A5E" w:rsidRPr="0041397C" w:rsidRDefault="00FC0A5E" w:rsidP="00BD4A16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Personas&gt;: </w:t>
      </w:r>
      <w:r w:rsidR="004F7D59">
        <w:rPr>
          <w:i/>
          <w:color w:val="0070C0"/>
          <w:sz w:val="20"/>
        </w:rPr>
        <w:t xml:space="preserve">Como/Sendo </w:t>
      </w:r>
      <w:r w:rsidRPr="00767295">
        <w:rPr>
          <w:i/>
          <w:color w:val="0070C0"/>
          <w:sz w:val="20"/>
        </w:rPr>
        <w:t>um</w:t>
      </w:r>
      <w:r>
        <w:tab/>
      </w:r>
    </w:p>
    <w:p w:rsidR="00FC0A5E" w:rsidRDefault="00732E92" w:rsidP="00BD4A16">
      <w:pPr>
        <w:spacing w:line="360" w:lineRule="auto"/>
      </w:pPr>
      <w:r>
        <w:tab/>
        <w:t>Sendo um usuário</w:t>
      </w:r>
      <w:r w:rsidR="004515B2">
        <w:t xml:space="preserve"> com permissão de </w:t>
      </w:r>
      <w:r w:rsidR="001E3A40">
        <w:t>“Visualizar Contas”</w:t>
      </w:r>
      <w:r w:rsidR="004515B2">
        <w:t>.</w:t>
      </w:r>
    </w:p>
    <w:p w:rsidR="00BD4A16" w:rsidRDefault="00BD4A16" w:rsidP="00355245"/>
    <w:p w:rsidR="00FC0A5E" w:rsidRDefault="00FC0A5E" w:rsidP="00BD4A16">
      <w:pPr>
        <w:pStyle w:val="Ttulo2"/>
      </w:pPr>
      <w:bookmarkStart w:id="6" w:name="_Toc6258483"/>
      <w:r>
        <w:t>O que?</w:t>
      </w:r>
      <w:bookmarkEnd w:id="6"/>
    </w:p>
    <w:p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:rsidR="00FC0A5E" w:rsidRDefault="00732E92" w:rsidP="00BD4A16">
      <w:pPr>
        <w:spacing w:line="360" w:lineRule="auto"/>
      </w:pPr>
      <w:r>
        <w:tab/>
        <w:t xml:space="preserve">Eu desejo poder </w:t>
      </w:r>
      <w:r w:rsidR="009A26D5">
        <w:t>escolher a quantidade de contas que aparece na lista</w:t>
      </w:r>
      <w:r w:rsidR="004B5A39">
        <w:t>, podendo ser 10, 25, 50, 100, 200, sendo o padrão 10</w:t>
      </w:r>
    </w:p>
    <w:p w:rsidR="00BD4A16" w:rsidRDefault="00BD4A16" w:rsidP="00355245"/>
    <w:p w:rsidR="00FC0A5E" w:rsidRDefault="00FC0A5E" w:rsidP="00BD4A16">
      <w:pPr>
        <w:pStyle w:val="Ttulo2"/>
      </w:pPr>
      <w:bookmarkStart w:id="7" w:name="_Toc6258484"/>
      <w:r>
        <w:t>Por que?</w:t>
      </w:r>
      <w:bookmarkEnd w:id="7"/>
    </w:p>
    <w:p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 Efeito no Negócio/Estratégia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:rsidR="00FC0A5E" w:rsidRDefault="00FC0A5E" w:rsidP="00BD4A16">
      <w:pPr>
        <w:spacing w:line="360" w:lineRule="auto"/>
      </w:pPr>
    </w:p>
    <w:p w:rsidR="004C5DF7" w:rsidRDefault="004C5DF7">
      <w:r>
        <w:br w:type="page"/>
      </w:r>
    </w:p>
    <w:p w:rsidR="00E36C84" w:rsidRDefault="004C5DF7" w:rsidP="00875DF5">
      <w:pPr>
        <w:pStyle w:val="Ttulo1"/>
      </w:pPr>
      <w:bookmarkStart w:id="8" w:name="_Toc6258485"/>
      <w:r>
        <w:lastRenderedPageBreak/>
        <w:t>Confirmação</w:t>
      </w:r>
      <w:bookmarkEnd w:id="8"/>
    </w:p>
    <w:p w:rsidR="00875DF5" w:rsidRPr="00875DF5" w:rsidRDefault="00875DF5" w:rsidP="00875DF5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AA60F6" w:rsidTr="00875DF5">
        <w:tc>
          <w:tcPr>
            <w:tcW w:w="9061" w:type="dxa"/>
            <w:gridSpan w:val="2"/>
          </w:tcPr>
          <w:p w:rsidR="00AA60F6" w:rsidRPr="0013279D" w:rsidRDefault="00875DF5" w:rsidP="004B5A39">
            <w:pPr>
              <w:pStyle w:val="Ttulo2"/>
              <w:outlineLvl w:val="1"/>
            </w:pPr>
            <w:bookmarkStart w:id="9" w:name="_Toc6258486"/>
            <w:r>
              <w:t>C1 –</w:t>
            </w:r>
            <w:r w:rsidRPr="00D13A4C">
              <w:t xml:space="preserve"> </w:t>
            </w:r>
            <w:r w:rsidR="004B5A39">
              <w:t>Escolher 25 registros</w:t>
            </w:r>
            <w:bookmarkEnd w:id="9"/>
          </w:p>
        </w:tc>
      </w:tr>
      <w:tr w:rsidR="00AA60F6" w:rsidTr="00875DF5">
        <w:tc>
          <w:tcPr>
            <w:tcW w:w="1555" w:type="dxa"/>
          </w:tcPr>
          <w:p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:rsidR="00AA60F6" w:rsidRPr="00AA60F6" w:rsidRDefault="00AA60F6" w:rsidP="00FD5B01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AA60F6" w:rsidRDefault="00AA60F6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 w:rsidRPr="0013279D">
              <w:t xml:space="preserve">Tenho </w:t>
            </w:r>
            <w:r>
              <w:t>permissão de “Visualizar Contas”</w:t>
            </w:r>
          </w:p>
        </w:tc>
      </w:tr>
      <w:tr w:rsidR="00AA60F6" w:rsidTr="00875DF5">
        <w:tc>
          <w:tcPr>
            <w:tcW w:w="1555" w:type="dxa"/>
          </w:tcPr>
          <w:p w:rsidR="00AA60F6" w:rsidRPr="00447DD7" w:rsidRDefault="00AA60F6" w:rsidP="00FD5B01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:rsidR="00AA60F6" w:rsidRDefault="00AA60F6" w:rsidP="00FD5B01">
            <w:pPr>
              <w:pStyle w:val="SemEspaamento"/>
              <w:spacing w:line="276" w:lineRule="auto"/>
            </w:pPr>
            <w:r>
              <w:t>Tenho contas cadastradas</w:t>
            </w:r>
          </w:p>
        </w:tc>
      </w:tr>
      <w:tr w:rsidR="00AA60F6" w:rsidTr="00875DF5">
        <w:tc>
          <w:tcPr>
            <w:tcW w:w="1555" w:type="dxa"/>
          </w:tcPr>
          <w:p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AA60F6" w:rsidRDefault="004B5A39" w:rsidP="00AA60F6">
            <w:pPr>
              <w:pStyle w:val="SemEspaamento"/>
              <w:spacing w:line="276" w:lineRule="auto"/>
            </w:pPr>
            <w:r>
              <w:t>Altero a quantidade de 10 para 25</w:t>
            </w:r>
          </w:p>
        </w:tc>
      </w:tr>
      <w:tr w:rsidR="00AA60F6" w:rsidTr="00875DF5">
        <w:tc>
          <w:tcPr>
            <w:tcW w:w="1555" w:type="dxa"/>
          </w:tcPr>
          <w:p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AA60F6" w:rsidRDefault="004B5A39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carrega 25 registros</w:t>
            </w:r>
          </w:p>
        </w:tc>
      </w:tr>
    </w:tbl>
    <w:p w:rsidR="0013279D" w:rsidRDefault="0013279D" w:rsidP="00875DF5">
      <w:pPr>
        <w:pStyle w:val="Ttulo2"/>
        <w:numPr>
          <w:ilvl w:val="0"/>
          <w:numId w:val="0"/>
        </w:numPr>
        <w:rPr>
          <w:b w:val="0"/>
        </w:rPr>
      </w:pPr>
    </w:p>
    <w:sectPr w:rsidR="0013279D" w:rsidSect="00E33422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23F" w:rsidRDefault="00F6023F" w:rsidP="00E33422">
      <w:pPr>
        <w:spacing w:after="0" w:line="240" w:lineRule="auto"/>
      </w:pPr>
      <w:r>
        <w:separator/>
      </w:r>
    </w:p>
  </w:endnote>
  <w:endnote w:type="continuationSeparator" w:id="0">
    <w:p w:rsidR="00F6023F" w:rsidRDefault="00F6023F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1974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D5B01" w:rsidRDefault="00FD5B01" w:rsidP="008544AD">
            <w:pPr>
              <w:pStyle w:val="Rodap"/>
              <w:pBdr>
                <w:top w:val="single" w:sz="8" w:space="1" w:color="A6A6A6" w:themeColor="background1" w:themeShade="A6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807CA9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807CA9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FD5B01" w:rsidRDefault="00FD5B0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23F" w:rsidRDefault="00F6023F" w:rsidP="00E33422">
      <w:pPr>
        <w:spacing w:after="0" w:line="240" w:lineRule="auto"/>
      </w:pPr>
      <w:r>
        <w:separator/>
      </w:r>
    </w:p>
  </w:footnote>
  <w:footnote w:type="continuationSeparator" w:id="0">
    <w:p w:rsidR="00F6023F" w:rsidRDefault="00F6023F" w:rsidP="00E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B01" w:rsidRPr="00E33422" w:rsidRDefault="009A26D5" w:rsidP="00E33422">
    <w:pPr>
      <w:jc w:val="right"/>
      <w:rPr>
        <w:szCs w:val="32"/>
      </w:rPr>
    </w:pPr>
    <w:r w:rsidRPr="009A26D5">
      <w:rPr>
        <w:b/>
        <w:szCs w:val="32"/>
      </w:rPr>
      <w:t>1.6. Escolher quantidade de Contas Pagas na lista</w:t>
    </w:r>
    <w:r w:rsidR="00FD5B01">
      <w:rPr>
        <w:b/>
        <w:szCs w:val="32"/>
      </w:rPr>
      <w:t xml:space="preserve"> </w:t>
    </w:r>
    <w:r w:rsidR="00FD5B01" w:rsidRPr="00E33422">
      <w:rPr>
        <w:rFonts w:ascii="Consolas" w:hAnsi="Consolas"/>
        <w:sz w:val="20"/>
        <w:szCs w:val="32"/>
      </w:rPr>
      <w:t>&lt;v 1.0.0&gt;</w:t>
    </w:r>
  </w:p>
  <w:p w:rsidR="00FD5B01" w:rsidRPr="005617C9" w:rsidRDefault="00FD5B01" w:rsidP="005617C9">
    <w:pPr>
      <w:pStyle w:val="Cabealho"/>
      <w:pBdr>
        <w:bottom w:val="single" w:sz="8" w:space="1" w:color="A6A6A6" w:themeColor="background1" w:themeShade="A6"/>
      </w:pBdr>
      <w:jc w:val="right"/>
      <w:rPr>
        <w:b/>
        <w:i/>
        <w:sz w:val="20"/>
      </w:rPr>
    </w:pPr>
    <w:r w:rsidRPr="00E33422">
      <w:rPr>
        <w:b/>
        <w:sz w:val="20"/>
      </w:rPr>
      <w:t xml:space="preserve">Projeto </w:t>
    </w:r>
    <w:r>
      <w:rPr>
        <w:b/>
        <w:i/>
        <w:sz w:val="20"/>
      </w:rPr>
      <w:t>Contar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57E7C"/>
    <w:multiLevelType w:val="multilevel"/>
    <w:tmpl w:val="245E78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E94615"/>
    <w:multiLevelType w:val="hybridMultilevel"/>
    <w:tmpl w:val="94E233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67"/>
    <w:rsid w:val="00013867"/>
    <w:rsid w:val="0003009D"/>
    <w:rsid w:val="0006738F"/>
    <w:rsid w:val="00087A5D"/>
    <w:rsid w:val="000F1DDE"/>
    <w:rsid w:val="001046E4"/>
    <w:rsid w:val="0013279D"/>
    <w:rsid w:val="001618E2"/>
    <w:rsid w:val="00196679"/>
    <w:rsid w:val="001B1385"/>
    <w:rsid w:val="001E3A40"/>
    <w:rsid w:val="002E73F6"/>
    <w:rsid w:val="00352433"/>
    <w:rsid w:val="00355245"/>
    <w:rsid w:val="003742DA"/>
    <w:rsid w:val="00392810"/>
    <w:rsid w:val="00412A27"/>
    <w:rsid w:val="00430BE9"/>
    <w:rsid w:val="004515B2"/>
    <w:rsid w:val="004A1518"/>
    <w:rsid w:val="004A41EF"/>
    <w:rsid w:val="004B5A39"/>
    <w:rsid w:val="004C5DF7"/>
    <w:rsid w:val="004D55FD"/>
    <w:rsid w:val="004E0725"/>
    <w:rsid w:val="004E1AC3"/>
    <w:rsid w:val="004F7D59"/>
    <w:rsid w:val="00546331"/>
    <w:rsid w:val="00560C41"/>
    <w:rsid w:val="005617C9"/>
    <w:rsid w:val="00564E21"/>
    <w:rsid w:val="005B2AF4"/>
    <w:rsid w:val="005C25DC"/>
    <w:rsid w:val="005E41C1"/>
    <w:rsid w:val="006D5194"/>
    <w:rsid w:val="00706BE2"/>
    <w:rsid w:val="00732E92"/>
    <w:rsid w:val="00791EE9"/>
    <w:rsid w:val="007A139B"/>
    <w:rsid w:val="00807CA9"/>
    <w:rsid w:val="008544AD"/>
    <w:rsid w:val="00875DF5"/>
    <w:rsid w:val="008B3CA0"/>
    <w:rsid w:val="00917ED1"/>
    <w:rsid w:val="00997F9B"/>
    <w:rsid w:val="009A1B09"/>
    <w:rsid w:val="009A26D5"/>
    <w:rsid w:val="00AA60F6"/>
    <w:rsid w:val="00AD28DF"/>
    <w:rsid w:val="00B375D1"/>
    <w:rsid w:val="00B56B9D"/>
    <w:rsid w:val="00B75304"/>
    <w:rsid w:val="00B85A24"/>
    <w:rsid w:val="00BD4A16"/>
    <w:rsid w:val="00C45639"/>
    <w:rsid w:val="00C46A97"/>
    <w:rsid w:val="00C75C95"/>
    <w:rsid w:val="00C842BC"/>
    <w:rsid w:val="00CB5F0C"/>
    <w:rsid w:val="00CC7A34"/>
    <w:rsid w:val="00D13A4C"/>
    <w:rsid w:val="00D520B7"/>
    <w:rsid w:val="00DF37A1"/>
    <w:rsid w:val="00E13743"/>
    <w:rsid w:val="00E33422"/>
    <w:rsid w:val="00E36C84"/>
    <w:rsid w:val="00E847AA"/>
    <w:rsid w:val="00F6023F"/>
    <w:rsid w:val="00F8148B"/>
    <w:rsid w:val="00FB7A3B"/>
    <w:rsid w:val="00FC0A5E"/>
    <w:rsid w:val="00FD5B01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9844143-853E-4393-B06F-B0887F65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D4A16"/>
    <w:pPr>
      <w:numPr>
        <w:numId w:val="1"/>
      </w:numPr>
      <w:spacing w:line="240" w:lineRule="auto"/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D4A16"/>
    <w:pPr>
      <w:numPr>
        <w:ilvl w:val="1"/>
        <w:numId w:val="1"/>
      </w:numPr>
      <w:spacing w:line="240" w:lineRule="auto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422"/>
  </w:style>
  <w:style w:type="paragraph" w:styleId="Rodap">
    <w:name w:val="footer"/>
    <w:basedOn w:val="Normal"/>
    <w:link w:val="Rodap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422"/>
  </w:style>
  <w:style w:type="paragraph" w:styleId="PargrafodaLista">
    <w:name w:val="List Paragraph"/>
    <w:basedOn w:val="Normal"/>
    <w:uiPriority w:val="34"/>
    <w:qFormat/>
    <w:rsid w:val="00D52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4A16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BD4A16"/>
    <w:rPr>
      <w:b/>
    </w:rPr>
  </w:style>
  <w:style w:type="paragraph" w:customStyle="1" w:styleId="Tabletext">
    <w:name w:val="Tabletext"/>
    <w:basedOn w:val="Normal"/>
    <w:uiPriority w:val="99"/>
    <w:rsid w:val="00D520B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table" w:styleId="Tabelacomgrade">
    <w:name w:val="Table Grid"/>
    <w:basedOn w:val="Tabelanormal"/>
    <w:uiPriority w:val="5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2A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F12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12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F12A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C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odelos%20Personalizados%20do%20Office\N.N.N%20TN%20-%20EPN%20-%20EUN%20-%20Nome%20Est&#243;ria%20de%20Usu&#225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8E696-77BD-44D1-8091-05362A131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N.N.N TN - EPN - EUN - Nome Estória de Usuário.dotx</Template>
  <TotalTime>237</TotalTime>
  <Pages>5</Pages>
  <Words>283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A de Souza</dc:creator>
  <cp:keywords/>
  <dc:description/>
  <cp:lastModifiedBy>Ederson Antonio de Souza</cp:lastModifiedBy>
  <cp:revision>23</cp:revision>
  <dcterms:created xsi:type="dcterms:W3CDTF">2018-08-03T23:00:00Z</dcterms:created>
  <dcterms:modified xsi:type="dcterms:W3CDTF">2019-04-16T01:07:00Z</dcterms:modified>
</cp:coreProperties>
</file>